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C859A8">
        <w:rPr>
          <w:rFonts w:hint="eastAsia"/>
          <w:lang w:eastAsia="ko-KR"/>
        </w:rPr>
        <w:t>축구커뮤니티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C859A8" w:rsidP="00576FC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2FB034A" wp14:editId="22BA3189">
            <wp:extent cx="6498000" cy="3848400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anne\AppData\Local\Temp\Hnc\BinData\EMB00000e4444cf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8000" cy="3848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Pr="00B9254C" w:rsidRDefault="00B9254C">
      <w:pPr>
        <w:pStyle w:val="a3"/>
        <w:rPr>
          <w:rFonts w:cs="Times New Roman"/>
          <w:color w:val="FF0000"/>
          <w:sz w:val="28"/>
          <w:szCs w:val="28"/>
          <w:lang w:eastAsia="ko-KR"/>
        </w:rPr>
      </w:pPr>
      <w:r w:rsidRPr="00B9254C">
        <w:rPr>
          <w:rFonts w:cs="Times New Roman" w:hint="eastAsia"/>
          <w:noProof/>
          <w:color w:val="FF0000"/>
          <w:sz w:val="28"/>
          <w:szCs w:val="28"/>
          <w:lang w:eastAsia="ko-KR"/>
        </w:rPr>
        <w:t>[프로젝트 이미지를 형상화 할 것]</w:t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proofErr w:type="spellStart"/>
      <w:r>
        <w:rPr>
          <w:rFonts w:hint="eastAsia"/>
          <w:lang w:eastAsia="ko-KR"/>
        </w:rPr>
        <w:t>개정히스토리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53501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 w:rsidTr="0085350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576FC6" w:rsidP="00853501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color w:val="FF0000"/>
                <w:lang w:eastAsia="ko-KR"/>
              </w:rPr>
              <w:t>&lt;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2018</w:t>
            </w:r>
            <w:r w:rsidR="00507E88" w:rsidRPr="00B9254C">
              <w:rPr>
                <w:rFonts w:hint="eastAsia"/>
                <w:color w:val="FF0000"/>
                <w:lang w:eastAsia="ko-KR"/>
              </w:rPr>
              <w:t>-0</w:t>
            </w:r>
            <w:r w:rsidR="00853501">
              <w:rPr>
                <w:rFonts w:hint="eastAsia"/>
                <w:color w:val="FF0000"/>
                <w:lang w:eastAsia="ko-KR"/>
              </w:rPr>
              <w:t>8</w:t>
            </w:r>
            <w:r w:rsidR="00507E88" w:rsidRPr="00B9254C">
              <w:rPr>
                <w:rFonts w:hint="eastAsia"/>
                <w:color w:val="FF0000"/>
                <w:lang w:eastAsia="ko-KR"/>
              </w:rPr>
              <w:t>-</w:t>
            </w:r>
            <w:r w:rsidR="00853501">
              <w:rPr>
                <w:rFonts w:hint="eastAsia"/>
                <w:color w:val="FF0000"/>
                <w:lang w:eastAsia="ko-KR"/>
              </w:rPr>
              <w:t>09</w:t>
            </w:r>
            <w:r w:rsidR="000615CE" w:rsidRPr="00B9254C">
              <w:rPr>
                <w:color w:val="FF0000"/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853501" w:rsidP="00853501">
            <w:pPr>
              <w:pStyle w:val="Tabletext"/>
              <w:rPr>
                <w:color w:val="FF0000"/>
                <w:lang w:eastAsia="ko-KR"/>
              </w:rPr>
            </w:pPr>
            <w:r>
              <w:rPr>
                <w:color w:val="FF0000"/>
                <w:lang w:eastAsia="ko-KR"/>
              </w:rPr>
              <w:t>축구 커뮤니티 + 축구용품 쇼핑몰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853501">
            <w:pPr>
              <w:pStyle w:val="Tabletext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김동한</w:t>
            </w:r>
          </w:p>
        </w:tc>
      </w:tr>
      <w:tr w:rsidR="000615CE" w:rsidTr="0085350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85350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85350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t>목차</w:t>
      </w:r>
      <w:proofErr w:type="spellEnd"/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C1183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C11831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C118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End w:id="0"/>
      <w:bookmarkEnd w:id="1"/>
      <w:bookmarkEnd w:id="2"/>
    </w:p>
    <w:p w:rsidR="00A67AB1" w:rsidRDefault="00A67AB1" w:rsidP="00A67AB1">
      <w:pPr>
        <w:pStyle w:val="a9"/>
        <w:rPr>
          <w:lang w:eastAsia="ko-KR"/>
        </w:rPr>
      </w:pPr>
      <w:bookmarkStart w:id="5" w:name="_Toc456598587"/>
      <w:bookmarkStart w:id="6" w:name="_Toc456600918"/>
      <w:r>
        <w:rPr>
          <w:lang w:eastAsia="ko-KR"/>
        </w:rPr>
        <w:t xml:space="preserve">해외축구부터 국내 축구까지 다양한 축구팬들의 </w:t>
      </w:r>
      <w:proofErr w:type="gramStart"/>
      <w:r>
        <w:rPr>
          <w:lang w:eastAsia="ko-KR"/>
        </w:rPr>
        <w:t>놀이터가  될</w:t>
      </w:r>
      <w:proofErr w:type="gramEnd"/>
      <w:r>
        <w:rPr>
          <w:lang w:eastAsia="ko-KR"/>
        </w:rPr>
        <w:t xml:space="preserve"> 커뮤니티 </w:t>
      </w:r>
    </w:p>
    <w:p w:rsidR="00A67AB1" w:rsidRPr="00A67AB1" w:rsidRDefault="00A67AB1" w:rsidP="00A67AB1">
      <w:pPr>
        <w:pStyle w:val="a9"/>
        <w:ind w:left="0"/>
        <w:rPr>
          <w:lang w:eastAsia="ko-KR"/>
        </w:rPr>
      </w:pP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B9254C" w:rsidRDefault="00EA68A1" w:rsidP="00396794">
      <w:pPr>
        <w:pStyle w:val="InfoBlue"/>
        <w:spacing w:before="0"/>
        <w:ind w:left="0"/>
        <w:rPr>
          <w:b/>
          <w:i w:val="0"/>
          <w:color w:val="FF0000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B9254C">
        <w:rPr>
          <w:i w:val="0"/>
          <w:color w:val="000000" w:themeColor="text1"/>
          <w:lang w:eastAsia="ko-KR"/>
        </w:rPr>
        <w:t xml:space="preserve"> </w:t>
      </w:r>
    </w:p>
    <w:p w:rsidR="00A67AB1" w:rsidRDefault="00A67AB1" w:rsidP="00A67AB1">
      <w:pPr>
        <w:pStyle w:val="a9"/>
        <w:rPr>
          <w:lang w:eastAsia="ko-KR"/>
        </w:rPr>
      </w:pPr>
      <w:r>
        <w:rPr>
          <w:lang w:eastAsia="ko-KR"/>
        </w:rPr>
        <w:t xml:space="preserve">내가 좋아하는 축구를 주제로 웹사이트 제작. </w:t>
      </w:r>
    </w:p>
    <w:p w:rsidR="00A67AB1" w:rsidRDefault="00A67AB1" w:rsidP="00A67AB1">
      <w:pPr>
        <w:pStyle w:val="a9"/>
        <w:rPr>
          <w:lang w:eastAsia="ko-KR"/>
        </w:rPr>
      </w:pPr>
      <w:r>
        <w:rPr>
          <w:lang w:eastAsia="ko-KR"/>
        </w:rPr>
        <w:t xml:space="preserve">평소 이용하는 축구커뮤니티 사이트가 상당히 낙후되어있어서 </w:t>
      </w:r>
      <w:proofErr w:type="spellStart"/>
      <w:r>
        <w:rPr>
          <w:lang w:eastAsia="ko-KR"/>
        </w:rPr>
        <w:t>리모델링</w:t>
      </w:r>
      <w:proofErr w:type="spellEnd"/>
      <w:r>
        <w:rPr>
          <w:lang w:eastAsia="ko-KR"/>
        </w:rPr>
        <w:t xml:space="preserve"> 해주고 싶은 욕구.</w:t>
      </w:r>
    </w:p>
    <w:p w:rsidR="00A67AB1" w:rsidRDefault="00A67AB1" w:rsidP="00A67AB1">
      <w:pPr>
        <w:pStyle w:val="a9"/>
        <w:rPr>
          <w:lang w:eastAsia="ko-KR"/>
        </w:rPr>
      </w:pPr>
      <w:r>
        <w:rPr>
          <w:lang w:eastAsia="ko-KR"/>
        </w:rPr>
        <w:t xml:space="preserve">내가 익힌 다양한 </w:t>
      </w:r>
      <w:proofErr w:type="spellStart"/>
      <w:r>
        <w:rPr>
          <w:lang w:eastAsia="ko-KR"/>
        </w:rPr>
        <w:t>웹기술들을</w:t>
      </w:r>
      <w:proofErr w:type="spellEnd"/>
      <w:r>
        <w:rPr>
          <w:lang w:eastAsia="ko-KR"/>
        </w:rPr>
        <w:t xml:space="preserve"> 구현하여 취업을 위한 포트폴리오로 사용.</w:t>
      </w:r>
    </w:p>
    <w:p w:rsidR="00A67AB1" w:rsidRPr="00A67AB1" w:rsidRDefault="00A67AB1" w:rsidP="00A67AB1">
      <w:pPr>
        <w:pStyle w:val="a9"/>
        <w:rPr>
          <w:lang w:eastAsia="ko-KR"/>
        </w:rPr>
      </w:pPr>
    </w:p>
    <w:p w:rsidR="001D7FC5" w:rsidRDefault="00EA68A1" w:rsidP="001D7FC5">
      <w:pPr>
        <w:pStyle w:val="InfoBlue"/>
        <w:spacing w:before="0"/>
        <w:ind w:left="0"/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B9254C">
        <w:rPr>
          <w:rFonts w:hint="eastAsia"/>
          <w:i w:val="0"/>
          <w:color w:val="FF0000"/>
          <w:lang w:eastAsia="ko-KR"/>
        </w:rPr>
        <w:t xml:space="preserve"> </w:t>
      </w:r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r>
        <w:rPr>
          <w:lang w:eastAsia="ko-KR"/>
        </w:rPr>
        <w:t>해외축구 및 국내축구에 관한 정보 제공</w:t>
      </w:r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proofErr w:type="spellStart"/>
      <w:r>
        <w:rPr>
          <w:lang w:eastAsia="ko-KR"/>
        </w:rPr>
        <w:t>웹크롤링으로</w:t>
      </w:r>
      <w:proofErr w:type="spellEnd"/>
      <w:r>
        <w:rPr>
          <w:lang w:eastAsia="ko-KR"/>
        </w:rPr>
        <w:t xml:space="preserve"> 축구뉴스 기사 링크 구현</w:t>
      </w:r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</w:pPr>
      <w:proofErr w:type="spellStart"/>
      <w:r>
        <w:t>스포츠</w:t>
      </w:r>
      <w:proofErr w:type="spellEnd"/>
      <w:r>
        <w:t xml:space="preserve"> </w:t>
      </w:r>
      <w:proofErr w:type="spellStart"/>
      <w:r>
        <w:t>토토</w:t>
      </w:r>
      <w:proofErr w:type="spellEnd"/>
      <w:r>
        <w:t xml:space="preserve"> </w:t>
      </w:r>
      <w:proofErr w:type="spellStart"/>
      <w:r>
        <w:t>승부예측</w:t>
      </w:r>
      <w:proofErr w:type="spellEnd"/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</w:pPr>
      <w:proofErr w:type="spellStart"/>
      <w:r>
        <w:t>커뮤니티</w:t>
      </w:r>
      <w:proofErr w:type="spellEnd"/>
      <w:r>
        <w:t xml:space="preserve"> </w:t>
      </w:r>
      <w:proofErr w:type="spellStart"/>
      <w:r>
        <w:t>분류별</w:t>
      </w:r>
      <w:proofErr w:type="spellEnd"/>
      <w:r>
        <w:t xml:space="preserve"> </w:t>
      </w:r>
      <w:proofErr w:type="spellStart"/>
      <w:r>
        <w:t>게시판</w:t>
      </w:r>
      <w:proofErr w:type="spellEnd"/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</w:pPr>
      <w:proofErr w:type="spellStart"/>
      <w:r>
        <w:t>인기게시글</w:t>
      </w:r>
      <w:proofErr w:type="spellEnd"/>
      <w:r>
        <w:t xml:space="preserve"> </w:t>
      </w:r>
      <w:proofErr w:type="spellStart"/>
      <w:r>
        <w:t>모음</w:t>
      </w:r>
      <w:proofErr w:type="spellEnd"/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r>
        <w:rPr>
          <w:lang w:eastAsia="ko-KR"/>
        </w:rPr>
        <w:t xml:space="preserve">게시판 </w:t>
      </w:r>
      <w:proofErr w:type="spellStart"/>
      <w:r>
        <w:rPr>
          <w:lang w:eastAsia="ko-KR"/>
        </w:rPr>
        <w:t>추천댓글</w:t>
      </w:r>
      <w:proofErr w:type="spellEnd"/>
      <w:r>
        <w:rPr>
          <w:lang w:eastAsia="ko-KR"/>
        </w:rPr>
        <w:t xml:space="preserve"> 모아보기</w:t>
      </w:r>
    </w:p>
    <w:p w:rsidR="00405E4B" w:rsidRDefault="00405E4B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r>
        <w:rPr>
          <w:rFonts w:hint="eastAsia"/>
          <w:lang w:eastAsia="ko-KR"/>
        </w:rPr>
        <w:t>회원간 쪽지 기능</w:t>
      </w:r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r>
        <w:rPr>
          <w:lang w:eastAsia="ko-KR"/>
        </w:rPr>
        <w:t xml:space="preserve">멀티미디어 </w:t>
      </w:r>
      <w:proofErr w:type="spellStart"/>
      <w:r>
        <w:rPr>
          <w:lang w:eastAsia="ko-KR"/>
        </w:rPr>
        <w:t>첨부가능한</w:t>
      </w:r>
      <w:proofErr w:type="spellEnd"/>
      <w:r>
        <w:rPr>
          <w:lang w:eastAsia="ko-KR"/>
        </w:rPr>
        <w:t xml:space="preserve"> 게시판</w:t>
      </w:r>
    </w:p>
    <w:p w:rsidR="001D7FC5" w:rsidRDefault="001D7FC5" w:rsidP="00597E2D">
      <w:pPr>
        <w:pStyle w:val="a9"/>
        <w:numPr>
          <w:ilvl w:val="0"/>
          <w:numId w:val="2"/>
        </w:numPr>
        <w:pBdr>
          <w:top w:val="none" w:sz="2" w:space="1" w:color="000000"/>
          <w:left w:val="none" w:sz="2" w:space="4" w:color="000000"/>
          <w:bottom w:val="none" w:sz="2" w:space="0" w:color="000000"/>
          <w:right w:val="none" w:sz="2" w:space="4" w:color="000000"/>
        </w:pBdr>
        <w:autoSpaceDE w:val="0"/>
        <w:autoSpaceDN w:val="0"/>
        <w:ind w:left="0"/>
        <w:textAlignment w:val="baseline"/>
      </w:pPr>
      <w:proofErr w:type="spellStart"/>
      <w:r>
        <w:t>축구용품</w:t>
      </w:r>
      <w:proofErr w:type="spellEnd"/>
      <w:r>
        <w:t xml:space="preserve"> </w:t>
      </w:r>
      <w:proofErr w:type="spellStart"/>
      <w:r>
        <w:t>쇼핑몰</w:t>
      </w:r>
      <w:proofErr w:type="spellEnd"/>
    </w:p>
    <w:p w:rsidR="001D7FC5" w:rsidRPr="001D7FC5" w:rsidRDefault="001D7FC5" w:rsidP="001D7FC5">
      <w:pPr>
        <w:pStyle w:val="a9"/>
        <w:rPr>
          <w:lang w:eastAsia="ko-KR"/>
        </w:rPr>
      </w:pP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B9254C" w:rsidRPr="003574D0" w:rsidRDefault="000615CE" w:rsidP="004A7BE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3574D0" w:rsidRDefault="003574D0" w:rsidP="003574D0">
      <w:pPr>
        <w:ind w:firstLine="720"/>
        <w:rPr>
          <w:lang w:eastAsia="ko-KR"/>
        </w:rPr>
      </w:pPr>
      <w:r>
        <w:rPr>
          <w:lang w:eastAsia="ko-KR"/>
        </w:rPr>
        <w:t xml:space="preserve">회원 DB구축, </w:t>
      </w:r>
      <w:proofErr w:type="spellStart"/>
      <w:r>
        <w:rPr>
          <w:lang w:eastAsia="ko-KR"/>
        </w:rPr>
        <w:t>분류별</w:t>
      </w:r>
      <w:proofErr w:type="spellEnd"/>
      <w:r>
        <w:rPr>
          <w:lang w:eastAsia="ko-KR"/>
        </w:rPr>
        <w:t xml:space="preserve"> 게시판 구현.</w:t>
      </w:r>
    </w:p>
    <w:p w:rsidR="003574D0" w:rsidRDefault="003574D0" w:rsidP="003574D0">
      <w:pPr>
        <w:rPr>
          <w:lang w:eastAsia="ko-KR"/>
        </w:rPr>
      </w:pPr>
      <w:r>
        <w:rPr>
          <w:lang w:eastAsia="ko-KR"/>
        </w:rPr>
        <w:tab/>
        <w:t>축구 용품 판매를 위한 페이지 구현 장바구니 등</w:t>
      </w:r>
    </w:p>
    <w:p w:rsidR="003574D0" w:rsidRDefault="003574D0" w:rsidP="003574D0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웹크롤링으로</w:t>
      </w:r>
      <w:proofErr w:type="spellEnd"/>
      <w:r>
        <w:rPr>
          <w:lang w:eastAsia="ko-KR"/>
        </w:rPr>
        <w:t xml:space="preserve"> 해외축구 및 국내축구 뉴스기사 가져오기</w:t>
      </w:r>
    </w:p>
    <w:p w:rsidR="003574D0" w:rsidRPr="003574D0" w:rsidRDefault="003574D0" w:rsidP="004A7BEE">
      <w:pPr>
        <w:rPr>
          <w:b/>
          <w:color w:val="FF0000"/>
          <w:lang w:eastAsia="ko-KR"/>
        </w:rPr>
      </w:pPr>
    </w:p>
    <w:p w:rsidR="004A2C95" w:rsidRPr="004A7BEE" w:rsidRDefault="004A2C95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042FA9" w:rsidRDefault="00042FA9" w:rsidP="00042FA9">
      <w:r>
        <w:tab/>
      </w:r>
      <w:proofErr w:type="spellStart"/>
      <w:proofErr w:type="gramStart"/>
      <w:r>
        <w:t>사커라인</w:t>
      </w:r>
      <w:proofErr w:type="spellEnd"/>
      <w:r>
        <w:t>(</w:t>
      </w:r>
      <w:proofErr w:type="gramEnd"/>
      <w:r>
        <w:fldChar w:fldCharType="begin"/>
      </w:r>
      <w:r>
        <w:instrText xml:space="preserve"> HYPERLINK "http://www.soccerline.co.kr" </w:instrText>
      </w:r>
      <w:r>
        <w:fldChar w:fldCharType="separate"/>
      </w:r>
      <w:r>
        <w:rPr>
          <w:rFonts w:ascii="Times New Roman"/>
          <w:color w:val="0000FF"/>
          <w:u w:val="single" w:color="0000FF"/>
        </w:rPr>
        <w:t>www.soccerline.co.kr</w:t>
      </w:r>
      <w:r>
        <w:rPr>
          <w:rFonts w:ascii="Times New Roman"/>
          <w:color w:val="0000FF"/>
          <w:u w:val="single" w:color="0000FF"/>
        </w:rPr>
        <w:fldChar w:fldCharType="end"/>
      </w:r>
      <w:r>
        <w:t>)</w:t>
      </w:r>
    </w:p>
    <w:p w:rsidR="00042FA9" w:rsidRPr="00042FA9" w:rsidRDefault="00042FA9" w:rsidP="00B9254C">
      <w:pPr>
        <w:rPr>
          <w:b/>
          <w:color w:val="FF0000"/>
          <w:lang w:eastAsia="ko-KR"/>
        </w:rPr>
      </w:pPr>
    </w:p>
    <w:p w:rsidR="00190A6F" w:rsidRPr="004A7BEE" w:rsidRDefault="00190A6F" w:rsidP="001C255B">
      <w:pPr>
        <w:rPr>
          <w:lang w:eastAsia="ko-KR"/>
        </w:rPr>
      </w:pPr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BD4FC8" w:rsidRPr="00A82C9D" w:rsidRDefault="009061AD">
      <w:pPr>
        <w:widowControl/>
        <w:spacing w:line="240" w:lineRule="auto"/>
        <w:rPr>
          <w:b/>
          <w:color w:val="FF0000"/>
          <w:lang w:eastAsia="ko-KR"/>
        </w:rPr>
      </w:pPr>
      <w:r w:rsidRPr="00A82C9D">
        <w:rPr>
          <w:rFonts w:hint="eastAsia"/>
          <w:b/>
          <w:color w:val="FF0000"/>
          <w:lang w:eastAsia="ko-KR"/>
        </w:rPr>
        <w:t>[현재 예상되는 경쟁 대상에 대한 정보를 분석한다.</w:t>
      </w:r>
      <w:r w:rsidRPr="00A82C9D">
        <w:rPr>
          <w:b/>
          <w:color w:val="FF0000"/>
          <w:lang w:eastAsia="ko-KR"/>
        </w:rPr>
        <w:t>]</w:t>
      </w:r>
    </w:p>
    <w:p w:rsidR="00BD4FC8" w:rsidRDefault="00BD4FC8">
      <w:pPr>
        <w:widowControl/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다음 카페에 아이러브사커라는 거대 커뮤니티가 존재했으나 논란이 일어나 현재 </w:t>
      </w:r>
      <w:proofErr w:type="spellStart"/>
      <w:r>
        <w:rPr>
          <w:rFonts w:hint="eastAsia"/>
          <w:lang w:eastAsia="ko-KR"/>
        </w:rPr>
        <w:t>아이라이크사커로</w:t>
      </w:r>
      <w:proofErr w:type="spellEnd"/>
      <w:r>
        <w:rPr>
          <w:rFonts w:hint="eastAsia"/>
          <w:lang w:eastAsia="ko-KR"/>
        </w:rPr>
        <w:t xml:space="preserve"> 분화.</w:t>
      </w:r>
    </w:p>
    <w:p w:rsidR="008200AA" w:rsidRDefault="008200AA">
      <w:pPr>
        <w:widowControl/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현재 점유율이 높은 축구 커뮤니티는 </w:t>
      </w:r>
      <w:proofErr w:type="spellStart"/>
      <w:r>
        <w:rPr>
          <w:rFonts w:hint="eastAsia"/>
          <w:lang w:eastAsia="ko-KR"/>
        </w:rPr>
        <w:t>에펨코리아</w:t>
      </w:r>
      <w:proofErr w:type="spellEnd"/>
      <w:r>
        <w:rPr>
          <w:rFonts w:hint="eastAsia"/>
          <w:lang w:eastAsia="ko-KR"/>
        </w:rPr>
        <w:t xml:space="preserve">, 사커라인, </w:t>
      </w:r>
      <w:proofErr w:type="spellStart"/>
      <w:r>
        <w:rPr>
          <w:rFonts w:hint="eastAsia"/>
          <w:lang w:eastAsia="ko-KR"/>
        </w:rPr>
        <w:t>세리에매니아</w:t>
      </w:r>
      <w:proofErr w:type="spellEnd"/>
      <w:r>
        <w:rPr>
          <w:rFonts w:hint="eastAsia"/>
          <w:lang w:eastAsia="ko-KR"/>
        </w:rPr>
        <w:t xml:space="preserve"> 등이 존재하나</w:t>
      </w:r>
    </w:p>
    <w:p w:rsidR="008200AA" w:rsidRPr="008200AA" w:rsidRDefault="008200AA">
      <w:pPr>
        <w:widowControl/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야구의 </w:t>
      </w:r>
      <w:proofErr w:type="spellStart"/>
      <w:r>
        <w:rPr>
          <w:rFonts w:hint="eastAsia"/>
          <w:lang w:eastAsia="ko-KR"/>
        </w:rPr>
        <w:t>mlb</w:t>
      </w:r>
      <w:proofErr w:type="spellEnd"/>
      <w:r>
        <w:rPr>
          <w:rFonts w:hint="eastAsia"/>
          <w:lang w:eastAsia="ko-KR"/>
        </w:rPr>
        <w:t>파크와 같이 하나에 집중된 거대 커뮤니티는 부재.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9061AD" w:rsidRPr="00B9254C" w:rsidRDefault="009061AD" w:rsidP="009061AD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[비즈니스 환경 분석,</w:t>
      </w:r>
      <w:r w:rsidRPr="00B9254C">
        <w:rPr>
          <w:b/>
          <w:color w:val="FF0000"/>
          <w:lang w:eastAsia="ko-KR"/>
        </w:rPr>
        <w:t xml:space="preserve"> SWOT </w:t>
      </w:r>
      <w:r w:rsidRPr="00B9254C">
        <w:rPr>
          <w:rFonts w:hint="eastAsia"/>
          <w:b/>
          <w:color w:val="FF0000"/>
          <w:lang w:eastAsia="ko-KR"/>
        </w:rPr>
        <w:t>분석 등을 통하여 해당 프로젝트의 사업성,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필요성을 언급한다.</w:t>
      </w:r>
      <w:r w:rsidRPr="00B9254C">
        <w:rPr>
          <w:b/>
          <w:color w:val="FF0000"/>
          <w:lang w:eastAsia="ko-KR"/>
        </w:rPr>
        <w:t>]</w:t>
      </w:r>
    </w:p>
    <w:p w:rsidR="00A94869" w:rsidRDefault="00C94672" w:rsidP="003663D3">
      <w:pPr>
        <w:widowControl/>
        <w:spacing w:line="240" w:lineRule="auto"/>
        <w:ind w:firstLine="720"/>
        <w:rPr>
          <w:lang w:eastAsia="ko-KR"/>
        </w:rPr>
      </w:pPr>
      <w:r>
        <w:rPr>
          <w:lang w:eastAsia="ko-KR"/>
        </w:rPr>
        <w:t>축구팬들이 모일 수 있는 거대 커뮤니티의 부재로 여러</w:t>
      </w:r>
      <w:r w:rsidR="00C25F4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곳에 흩어져있는 팬들을 </w:t>
      </w:r>
      <w:r w:rsidR="003663D3">
        <w:rPr>
          <w:rFonts w:hint="eastAsia"/>
          <w:lang w:eastAsia="ko-KR"/>
        </w:rPr>
        <w:t xml:space="preserve">하나로 </w:t>
      </w:r>
      <w:r>
        <w:rPr>
          <w:lang w:eastAsia="ko-KR"/>
        </w:rPr>
        <w:t xml:space="preserve">결집할 </w:t>
      </w:r>
      <w:r w:rsidR="003663D3">
        <w:rPr>
          <w:lang w:eastAsia="ko-KR"/>
        </w:rPr>
        <w:t>커뮤니티</w:t>
      </w:r>
      <w:r w:rsidR="003663D3">
        <w:rPr>
          <w:rFonts w:hint="eastAsia"/>
          <w:lang w:eastAsia="ko-KR"/>
        </w:rPr>
        <w:t xml:space="preserve">가 필요. </w:t>
      </w:r>
    </w:p>
    <w:p w:rsidR="003663D3" w:rsidRPr="003663D3" w:rsidRDefault="003663D3" w:rsidP="00B163CD">
      <w:pPr>
        <w:widowControl/>
        <w:spacing w:line="240" w:lineRule="auto"/>
        <w:rPr>
          <w:lang w:eastAsia="ko-KR"/>
        </w:rPr>
      </w:pPr>
    </w:p>
    <w:bookmarkEnd w:id="3"/>
    <w:bookmarkEnd w:id="4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9061AD" w:rsidRPr="009061AD" w:rsidRDefault="009061AD" w:rsidP="009061AD">
      <w:pPr>
        <w:pStyle w:val="3"/>
        <w:rPr>
          <w:color w:val="FF0000"/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53159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[기존 서비스에서 사용자가 겪었을 </w:t>
            </w:r>
            <w:proofErr w:type="spellStart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불편한점</w:t>
            </w:r>
            <w:proofErr w:type="spellEnd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="009B480F"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  <w:p w:rsidR="00531595" w:rsidRDefault="00531595" w:rsidP="00597E2D">
            <w:pPr>
              <w:pStyle w:val="af4"/>
              <w:numPr>
                <w:ilvl w:val="0"/>
                <w:numId w:val="1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 w:val="0"/>
              <w:autoSpaceDE w:val="0"/>
              <w:autoSpaceDN w:val="0"/>
              <w:spacing w:line="240" w:lineRule="auto"/>
              <w:ind w:leftChars="0" w:left="760" w:hanging="36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축구 </w:t>
            </w:r>
            <w:r>
              <w:rPr>
                <w:lang w:eastAsia="ko-KR"/>
              </w:rPr>
              <w:t>게시판 분류가 세분화 되어 있지 않다.</w:t>
            </w:r>
          </w:p>
          <w:p w:rsidR="00531595" w:rsidRDefault="00531595" w:rsidP="00597E2D">
            <w:pPr>
              <w:pStyle w:val="af4"/>
              <w:numPr>
                <w:ilvl w:val="0"/>
                <w:numId w:val="1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 w:val="0"/>
              <w:autoSpaceDE w:val="0"/>
              <w:autoSpaceDN w:val="0"/>
              <w:spacing w:line="240" w:lineRule="auto"/>
              <w:ind w:leftChars="0" w:left="760" w:hanging="36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뉴스 </w:t>
            </w:r>
            <w:proofErr w:type="spellStart"/>
            <w:r>
              <w:rPr>
                <w:rFonts w:hint="eastAsia"/>
                <w:lang w:eastAsia="ko-KR"/>
              </w:rPr>
              <w:t>란이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골닷컴</w:t>
            </w:r>
            <w:proofErr w:type="spellEnd"/>
            <w:r>
              <w:rPr>
                <w:rFonts w:hint="eastAsia"/>
                <w:lang w:eastAsia="ko-KR"/>
              </w:rPr>
              <w:t xml:space="preserve"> 기사 뿐이다.</w:t>
            </w:r>
          </w:p>
          <w:p w:rsidR="00B67459" w:rsidRPr="00377B63" w:rsidRDefault="00B67459" w:rsidP="00AB5BE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 w:val="0"/>
              <w:autoSpaceDE w:val="0"/>
              <w:autoSpaceDN w:val="0"/>
              <w:spacing w:line="240" w:lineRule="auto"/>
              <w:ind w:left="400"/>
              <w:textAlignment w:val="baseline"/>
              <w:rPr>
                <w:lang w:eastAsia="ko-KR"/>
              </w:rPr>
            </w:pPr>
          </w:p>
        </w:tc>
      </w:tr>
      <w:tr w:rsidR="00F060DA" w:rsidTr="005315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377B63" w:rsidRPr="00377B63" w:rsidRDefault="00531595" w:rsidP="00377B63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당 커뮤니티를 처음 찾아온 유저</w:t>
            </w:r>
          </w:p>
        </w:tc>
      </w:tr>
      <w:tr w:rsidR="00F060DA" w:rsidTr="005315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  <w:p w:rsidR="00377B63" w:rsidRDefault="00531595" w:rsidP="00597E2D">
            <w:pPr>
              <w:pStyle w:val="a9"/>
              <w:numPr>
                <w:ilvl w:val="0"/>
                <w:numId w:val="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ind w:left="960" w:hanging="24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게시판 </w:t>
            </w:r>
            <w:r w:rsidR="00377B63">
              <w:rPr>
                <w:lang w:eastAsia="ko-KR"/>
              </w:rPr>
              <w:t xml:space="preserve">분류가 세분화되지 못해 해외축구팬과 국내축구팬 등 사용자가 원하는 내용의 글들을 </w:t>
            </w:r>
            <w:r>
              <w:rPr>
                <w:rFonts w:hint="eastAsia"/>
                <w:lang w:eastAsia="ko-KR"/>
              </w:rPr>
              <w:t>찾아보는데 불편함이 있다</w:t>
            </w:r>
          </w:p>
          <w:p w:rsidR="00531595" w:rsidRDefault="00531595" w:rsidP="00597E2D">
            <w:pPr>
              <w:pStyle w:val="a9"/>
              <w:numPr>
                <w:ilvl w:val="0"/>
                <w:numId w:val="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ind w:left="960" w:hanging="24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다양한 매체의 정보를 얻을 수 없다.</w:t>
            </w:r>
          </w:p>
          <w:p w:rsidR="00377B63" w:rsidRPr="00377B63" w:rsidRDefault="00377B63" w:rsidP="00377B63">
            <w:pPr>
              <w:pStyle w:val="a9"/>
              <w:rPr>
                <w:lang w:eastAsia="ko-KR"/>
              </w:rPr>
            </w:pPr>
          </w:p>
        </w:tc>
      </w:tr>
      <w:tr w:rsidR="00F060DA" w:rsidRPr="000F44F0" w:rsidTr="0053159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77B63" w:rsidRPr="00531595" w:rsidRDefault="00A94869" w:rsidP="00531595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377B63" w:rsidRDefault="00377B63" w:rsidP="00597E2D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축구게시판 분류를 해외축구와 국내축구로 나눈 뒤 해외축구분류에서 인기가 많은 유럽4대리그 카테고리를 추가</w:t>
            </w:r>
          </w:p>
          <w:p w:rsidR="00AB5BE7" w:rsidRPr="00377B63" w:rsidRDefault="00531595" w:rsidP="00597E2D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웹크롤링</w:t>
            </w:r>
            <w:proofErr w:type="spellEnd"/>
            <w:r>
              <w:rPr>
                <w:rFonts w:hint="eastAsia"/>
                <w:lang w:eastAsia="ko-KR"/>
              </w:rPr>
              <w:t xml:space="preserve"> 기술로 </w:t>
            </w:r>
            <w:proofErr w:type="spellStart"/>
            <w:r>
              <w:rPr>
                <w:rFonts w:hint="eastAsia"/>
                <w:lang w:eastAsia="ko-KR"/>
              </w:rPr>
              <w:t>포털의</w:t>
            </w:r>
            <w:proofErr w:type="spellEnd"/>
            <w:r>
              <w:rPr>
                <w:rFonts w:hint="eastAsia"/>
                <w:lang w:eastAsia="ko-KR"/>
              </w:rPr>
              <w:t xml:space="preserve"> 랭킹 뉴스를 끌어와 링크 구현</w:t>
            </w:r>
          </w:p>
        </w:tc>
      </w:tr>
    </w:tbl>
    <w:p w:rsidR="00F060DA" w:rsidRDefault="009061AD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531595" w:rsidRPr="009061AD" w:rsidRDefault="00531595" w:rsidP="00531595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31595" w:rsidTr="000C7DF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[기존 서비스에서 사용자가 겪었을 </w:t>
            </w:r>
            <w:proofErr w:type="spellStart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불편한점</w:t>
            </w:r>
            <w:proofErr w:type="spellEnd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  <w:p w:rsidR="00531595" w:rsidRDefault="0034504D" w:rsidP="00597E2D">
            <w:pPr>
              <w:pStyle w:val="a9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ind w:left="960" w:hanging="24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베스트 </w:t>
            </w:r>
            <w:proofErr w:type="spellStart"/>
            <w:r>
              <w:rPr>
                <w:rFonts w:hint="eastAsia"/>
                <w:lang w:eastAsia="ko-KR"/>
              </w:rPr>
              <w:t>댓글</w:t>
            </w:r>
            <w:proofErr w:type="spellEnd"/>
            <w:r>
              <w:rPr>
                <w:rFonts w:hint="eastAsia"/>
                <w:lang w:eastAsia="ko-KR"/>
              </w:rPr>
              <w:t xml:space="preserve"> 상단표시 기능 부재</w:t>
            </w:r>
          </w:p>
          <w:p w:rsidR="0034504D" w:rsidRDefault="0034504D" w:rsidP="00597E2D">
            <w:pPr>
              <w:pStyle w:val="a9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ind w:left="960" w:hanging="24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관리자의 커뮤니티 관리 소홀</w:t>
            </w:r>
          </w:p>
          <w:p w:rsidR="0034504D" w:rsidRPr="00377B63" w:rsidRDefault="0034504D" w:rsidP="00597E2D">
            <w:pPr>
              <w:pStyle w:val="a9"/>
              <w:numPr>
                <w:ilvl w:val="0"/>
                <w:numId w:val="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키보드워리어들의</w:t>
            </w:r>
            <w:proofErr w:type="spellEnd"/>
            <w:r>
              <w:rPr>
                <w:rFonts w:hint="eastAsia"/>
                <w:lang w:eastAsia="ko-KR"/>
              </w:rPr>
              <w:t xml:space="preserve"> 사적 분쟁</w:t>
            </w:r>
          </w:p>
        </w:tc>
      </w:tr>
      <w:tr w:rsidR="00531595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531595" w:rsidRPr="00377B63" w:rsidRDefault="00531595" w:rsidP="0034504D">
            <w:pPr>
              <w:pStyle w:val="a9"/>
              <w:rPr>
                <w:lang w:eastAsia="ko-KR"/>
              </w:rPr>
            </w:pPr>
            <w:r>
              <w:rPr>
                <w:lang w:eastAsia="ko-KR"/>
              </w:rPr>
              <w:t xml:space="preserve">기존 커뮤니티에 불만이 </w:t>
            </w:r>
            <w:r w:rsidR="0034504D">
              <w:rPr>
                <w:lang w:eastAsia="ko-KR"/>
              </w:rPr>
              <w:t>많았</w:t>
            </w:r>
            <w:r w:rsidR="0034504D">
              <w:rPr>
                <w:rFonts w:hint="eastAsia"/>
                <w:lang w:eastAsia="ko-KR"/>
              </w:rPr>
              <w:t>던 유저</w:t>
            </w:r>
          </w:p>
        </w:tc>
      </w:tr>
      <w:tr w:rsidR="00531595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  <w:p w:rsidR="00531595" w:rsidRDefault="0034504D" w:rsidP="00597E2D">
            <w:pPr>
              <w:pStyle w:val="a9"/>
              <w:numPr>
                <w:ilvl w:val="3"/>
                <w:numId w:val="1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추천을 많이 받은 </w:t>
            </w:r>
            <w:proofErr w:type="spellStart"/>
            <w:r>
              <w:rPr>
                <w:rFonts w:hint="eastAsia"/>
                <w:lang w:eastAsia="ko-KR"/>
              </w:rPr>
              <w:t>댓글을</w:t>
            </w:r>
            <w:proofErr w:type="spellEnd"/>
            <w:r>
              <w:rPr>
                <w:rFonts w:hint="eastAsia"/>
                <w:lang w:eastAsia="ko-KR"/>
              </w:rPr>
              <w:t xml:space="preserve"> 모아 보여주는 기능이 없어서 어떤 의견이 추천을 많이 받은 </w:t>
            </w:r>
            <w:proofErr w:type="spellStart"/>
            <w:r>
              <w:rPr>
                <w:rFonts w:hint="eastAsia"/>
                <w:lang w:eastAsia="ko-KR"/>
              </w:rPr>
              <w:t>댓글인지</w:t>
            </w:r>
            <w:proofErr w:type="spellEnd"/>
            <w:r>
              <w:rPr>
                <w:rFonts w:hint="eastAsia"/>
                <w:lang w:eastAsia="ko-KR"/>
              </w:rPr>
              <w:t xml:space="preserve"> 파악하는데 불편하다.</w:t>
            </w:r>
          </w:p>
          <w:p w:rsidR="0034504D" w:rsidRDefault="0034504D" w:rsidP="00597E2D">
            <w:pPr>
              <w:pStyle w:val="a9"/>
              <w:numPr>
                <w:ilvl w:val="3"/>
                <w:numId w:val="1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 관리가 소홀하여 가짜 정보나 낚시 글들이 난립한다.</w:t>
            </w:r>
          </w:p>
          <w:p w:rsidR="0034504D" w:rsidRPr="00377B63" w:rsidRDefault="0034504D" w:rsidP="00597E2D">
            <w:pPr>
              <w:pStyle w:val="a9"/>
              <w:numPr>
                <w:ilvl w:val="3"/>
                <w:numId w:val="1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방구석 온라인 여포들이 공개적인 공간에서 싸움을 벌여 보는 이들에게 불쾌감을 준다.</w:t>
            </w:r>
          </w:p>
        </w:tc>
      </w:tr>
      <w:tr w:rsidR="00531595" w:rsidRPr="000F44F0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ind w:left="72"/>
              <w:rPr>
                <w:rFonts w:cs="Times New Roman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531595" w:rsidRDefault="0034504D" w:rsidP="00597E2D">
            <w:pPr>
              <w:pStyle w:val="a9"/>
              <w:numPr>
                <w:ilvl w:val="6"/>
                <w:numId w:val="1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추천을 많이 받은 </w:t>
            </w:r>
            <w:proofErr w:type="spellStart"/>
            <w:r>
              <w:rPr>
                <w:rFonts w:hint="eastAsia"/>
                <w:lang w:eastAsia="ko-KR"/>
              </w:rPr>
              <w:t>댓글들을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댓글란</w:t>
            </w:r>
            <w:proofErr w:type="spellEnd"/>
            <w:r>
              <w:rPr>
                <w:rFonts w:hint="eastAsia"/>
                <w:lang w:eastAsia="ko-KR"/>
              </w:rPr>
              <w:t xml:space="preserve"> 상단에 모아서 표시하는 기능 구현.</w:t>
            </w:r>
          </w:p>
          <w:p w:rsidR="0034504D" w:rsidRDefault="0034504D" w:rsidP="00597E2D">
            <w:pPr>
              <w:pStyle w:val="a9"/>
              <w:numPr>
                <w:ilvl w:val="6"/>
                <w:numId w:val="10"/>
              </w:num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가짜정보글은</w:t>
            </w:r>
            <w:proofErr w:type="spellEnd"/>
            <w:r>
              <w:rPr>
                <w:rFonts w:hint="eastAsia"/>
                <w:lang w:eastAsia="ko-KR"/>
              </w:rPr>
              <w:t xml:space="preserve"> 제재하여 제재가 </w:t>
            </w:r>
            <w:proofErr w:type="spellStart"/>
            <w:r>
              <w:rPr>
                <w:rFonts w:hint="eastAsia"/>
                <w:lang w:eastAsia="ko-KR"/>
              </w:rPr>
              <w:t>몇회</w:t>
            </w:r>
            <w:proofErr w:type="spellEnd"/>
            <w:r>
              <w:rPr>
                <w:rFonts w:hint="eastAsia"/>
                <w:lang w:eastAsia="ko-KR"/>
              </w:rPr>
              <w:t xml:space="preserve"> 이상 되면 자동으로 글쓴이에게 글을 </w:t>
            </w:r>
            <w:proofErr w:type="spellStart"/>
            <w:r>
              <w:rPr>
                <w:rFonts w:hint="eastAsia"/>
                <w:lang w:eastAsia="ko-KR"/>
              </w:rPr>
              <w:t>쓸수</w:t>
            </w:r>
            <w:proofErr w:type="spellEnd"/>
            <w:r>
              <w:rPr>
                <w:rFonts w:hint="eastAsia"/>
                <w:lang w:eastAsia="ko-KR"/>
              </w:rPr>
              <w:t xml:space="preserve"> 없도록 징계하는 기능 구현</w:t>
            </w:r>
          </w:p>
          <w:p w:rsidR="0034504D" w:rsidRPr="00377B63" w:rsidRDefault="0034504D" w:rsidP="00597E2D">
            <w:pPr>
              <w:pStyle w:val="a9"/>
              <w:numPr>
                <w:ilvl w:val="6"/>
                <w:numId w:val="1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유저간 쪽지 기능 구현하여 사적 싸움은 쪽지로 하도록 유도</w:t>
            </w:r>
          </w:p>
        </w:tc>
      </w:tr>
    </w:tbl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531595" w:rsidRDefault="00531595">
      <w:pPr>
        <w:pStyle w:val="a9"/>
        <w:rPr>
          <w:rFonts w:cs="Times New Roman"/>
          <w:lang w:eastAsia="ko-KR"/>
        </w:rPr>
      </w:pPr>
    </w:p>
    <w:p w:rsidR="00531595" w:rsidRPr="009061AD" w:rsidRDefault="00531595" w:rsidP="00531595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31595" w:rsidTr="008200A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[기존 서비스에서 사용자가 겪었을 </w:t>
            </w:r>
            <w:proofErr w:type="spellStart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불편한점</w:t>
            </w:r>
            <w:proofErr w:type="spellEnd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  <w:p w:rsidR="00531595" w:rsidRPr="00377B63" w:rsidRDefault="008200AA" w:rsidP="00597E2D">
            <w:pPr>
              <w:pStyle w:val="a9"/>
              <w:numPr>
                <w:ilvl w:val="0"/>
                <w:numId w:val="1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jc w:val="both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남성유저 비율이 압도적인 </w:t>
            </w:r>
            <w:proofErr w:type="spellStart"/>
            <w:r>
              <w:rPr>
                <w:rFonts w:hint="eastAsia"/>
                <w:lang w:eastAsia="ko-KR"/>
              </w:rPr>
              <w:t>남초</w:t>
            </w:r>
            <w:proofErr w:type="spellEnd"/>
            <w:r>
              <w:rPr>
                <w:rFonts w:hint="eastAsia"/>
                <w:lang w:eastAsia="ko-KR"/>
              </w:rPr>
              <w:t xml:space="preserve"> 커뮤니티</w:t>
            </w:r>
          </w:p>
        </w:tc>
      </w:tr>
      <w:tr w:rsidR="00531595" w:rsidTr="008200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531595" w:rsidRPr="00377B63" w:rsidRDefault="00C424F0" w:rsidP="000C7DFC">
            <w:pPr>
              <w:pStyle w:val="a9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남초커뮤니티</w:t>
            </w:r>
            <w:proofErr w:type="spellEnd"/>
            <w:r w:rsidR="00EA687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 여성유저</w:t>
            </w:r>
          </w:p>
        </w:tc>
      </w:tr>
      <w:tr w:rsidR="00531595" w:rsidTr="008200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  <w:p w:rsidR="00531595" w:rsidRPr="00377B63" w:rsidRDefault="008200AA" w:rsidP="00597E2D">
            <w:pPr>
              <w:pStyle w:val="a9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음란게시물의 난립.</w:t>
            </w:r>
          </w:p>
        </w:tc>
      </w:tr>
      <w:tr w:rsidR="00531595" w:rsidRPr="000F44F0" w:rsidTr="008200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ind w:left="72"/>
              <w:rPr>
                <w:rFonts w:cs="Times New Roman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531595" w:rsidRPr="00377B63" w:rsidRDefault="008200AA" w:rsidP="00597E2D">
            <w:pPr>
              <w:pStyle w:val="a9"/>
              <w:numPr>
                <w:ilvl w:val="0"/>
                <w:numId w:val="1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글</w:t>
            </w:r>
            <w:r w:rsidR="00CE3345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등록시</w:t>
            </w:r>
            <w:proofErr w:type="spellEnd"/>
            <w:r>
              <w:rPr>
                <w:rFonts w:hint="eastAsia"/>
                <w:lang w:eastAsia="ko-KR"/>
              </w:rPr>
              <w:t xml:space="preserve"> 음란게시물임을 자동으로 판별하여</w:t>
            </w:r>
            <w:r w:rsidR="00930C33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30C33">
              <w:rPr>
                <w:rFonts w:hint="eastAsia"/>
                <w:lang w:eastAsia="ko-KR"/>
              </w:rPr>
              <w:t>글작성이</w:t>
            </w:r>
            <w:proofErr w:type="spellEnd"/>
            <w:r w:rsidR="00930C3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불가능하게 구현</w:t>
            </w:r>
          </w:p>
        </w:tc>
      </w:tr>
    </w:tbl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531595" w:rsidRDefault="00531595">
      <w:pPr>
        <w:pStyle w:val="a9"/>
        <w:rPr>
          <w:rFonts w:cs="Times New Roman"/>
          <w:lang w:eastAsia="ko-KR"/>
        </w:rPr>
      </w:pPr>
    </w:p>
    <w:p w:rsidR="00531595" w:rsidRPr="009061AD" w:rsidRDefault="00531595" w:rsidP="00531595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31595" w:rsidTr="000C7DF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[기존 서비스에서 사용자가 겪었을 </w:t>
            </w:r>
            <w:proofErr w:type="spellStart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불편한점</w:t>
            </w:r>
            <w:proofErr w:type="spellEnd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  <w:p w:rsidR="00531595" w:rsidRDefault="000D6968" w:rsidP="00597E2D">
            <w:pPr>
              <w:pStyle w:val="a9"/>
              <w:numPr>
                <w:ilvl w:val="0"/>
                <w:numId w:val="1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스포츠 </w:t>
            </w:r>
            <w:proofErr w:type="spellStart"/>
            <w:r>
              <w:rPr>
                <w:rFonts w:hint="eastAsia"/>
                <w:lang w:eastAsia="ko-KR"/>
              </w:rPr>
              <w:t>토토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분석글의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가독성</w:t>
            </w:r>
            <w:proofErr w:type="spellEnd"/>
            <w:r>
              <w:rPr>
                <w:rFonts w:hint="eastAsia"/>
                <w:lang w:eastAsia="ko-KR"/>
              </w:rPr>
              <w:t xml:space="preserve"> 불편</w:t>
            </w:r>
          </w:p>
          <w:p w:rsidR="000D6968" w:rsidRPr="00377B63" w:rsidRDefault="000D6968" w:rsidP="00597E2D">
            <w:pPr>
              <w:pStyle w:val="a9"/>
              <w:numPr>
                <w:ilvl w:val="0"/>
                <w:numId w:val="1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승부예측의 낮은 정확도 </w:t>
            </w:r>
          </w:p>
        </w:tc>
      </w:tr>
      <w:tr w:rsidR="00531595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531595" w:rsidRPr="00377B63" w:rsidRDefault="000D6968" w:rsidP="000C7DFC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스포츠 </w:t>
            </w:r>
            <w:proofErr w:type="spellStart"/>
            <w:r>
              <w:rPr>
                <w:rFonts w:hint="eastAsia"/>
                <w:lang w:eastAsia="ko-KR"/>
              </w:rPr>
              <w:t>토토를</w:t>
            </w:r>
            <w:proofErr w:type="spellEnd"/>
            <w:r>
              <w:rPr>
                <w:rFonts w:hint="eastAsia"/>
                <w:lang w:eastAsia="ko-KR"/>
              </w:rPr>
              <w:t xml:space="preserve"> 즐기는 유저</w:t>
            </w:r>
          </w:p>
        </w:tc>
      </w:tr>
      <w:tr w:rsidR="00531595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  <w:p w:rsidR="00531595" w:rsidRDefault="000D6968" w:rsidP="00597E2D">
            <w:pPr>
              <w:pStyle w:val="a9"/>
              <w:numPr>
                <w:ilvl w:val="0"/>
                <w:numId w:val="1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분석글과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예측표가</w:t>
            </w:r>
            <w:proofErr w:type="spellEnd"/>
            <w:r>
              <w:rPr>
                <w:rFonts w:hint="eastAsia"/>
                <w:lang w:eastAsia="ko-KR"/>
              </w:rPr>
              <w:t xml:space="preserve"> 떨어져 있어서 읽는데 매우 불편함</w:t>
            </w:r>
          </w:p>
          <w:p w:rsidR="000D6968" w:rsidRPr="00377B63" w:rsidRDefault="000D6968" w:rsidP="00597E2D">
            <w:pPr>
              <w:pStyle w:val="a9"/>
              <w:numPr>
                <w:ilvl w:val="0"/>
                <w:numId w:val="1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autoSpaceDE w:val="0"/>
              <w:autoSpaceDN w:val="0"/>
              <w:snapToGrid w:val="0"/>
              <w:textAlignment w:val="baseline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낮은 예측력으로 </w:t>
            </w:r>
            <w:proofErr w:type="spellStart"/>
            <w:r>
              <w:rPr>
                <w:rFonts w:hint="eastAsia"/>
                <w:lang w:eastAsia="ko-KR"/>
              </w:rPr>
              <w:t>수도없이</w:t>
            </w:r>
            <w:proofErr w:type="spellEnd"/>
            <w:r>
              <w:rPr>
                <w:rFonts w:hint="eastAsia"/>
                <w:lang w:eastAsia="ko-KR"/>
              </w:rPr>
              <w:t xml:space="preserve"> 돈을 날림</w:t>
            </w:r>
          </w:p>
        </w:tc>
      </w:tr>
      <w:tr w:rsidR="00531595" w:rsidRPr="000F44F0" w:rsidTr="000C7DF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31595" w:rsidRDefault="00531595" w:rsidP="000C7DFC">
            <w:pPr>
              <w:pStyle w:val="a9"/>
              <w:ind w:left="72"/>
              <w:rPr>
                <w:rFonts w:cs="Times New Roman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31595" w:rsidRDefault="00531595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531595" w:rsidRDefault="000D6968" w:rsidP="00597E2D">
            <w:pPr>
              <w:pStyle w:val="a9"/>
              <w:numPr>
                <w:ilvl w:val="0"/>
                <w:numId w:val="16"/>
              </w:num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경기별로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예측표를</w:t>
            </w:r>
            <w:proofErr w:type="spellEnd"/>
            <w:r>
              <w:rPr>
                <w:rFonts w:hint="eastAsia"/>
                <w:lang w:eastAsia="ko-KR"/>
              </w:rPr>
              <w:t xml:space="preserve"> 클릭하면 해당 경기 </w:t>
            </w:r>
            <w:proofErr w:type="spellStart"/>
            <w:r>
              <w:rPr>
                <w:rFonts w:hint="eastAsia"/>
                <w:lang w:eastAsia="ko-KR"/>
              </w:rPr>
              <w:t>분석글이</w:t>
            </w:r>
            <w:proofErr w:type="spellEnd"/>
            <w:r>
              <w:rPr>
                <w:rFonts w:hint="eastAsia"/>
                <w:lang w:eastAsia="ko-KR"/>
              </w:rPr>
              <w:t xml:space="preserve"> 나오도록 구현</w:t>
            </w:r>
          </w:p>
          <w:p w:rsidR="000D6968" w:rsidRPr="00377B63" w:rsidRDefault="000D6968" w:rsidP="00597E2D">
            <w:pPr>
              <w:pStyle w:val="a9"/>
              <w:numPr>
                <w:ilvl w:val="0"/>
                <w:numId w:val="16"/>
              </w:num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머신러닝을</w:t>
            </w:r>
            <w:proofErr w:type="spellEnd"/>
            <w:r>
              <w:rPr>
                <w:rFonts w:hint="eastAsia"/>
                <w:lang w:eastAsia="ko-KR"/>
              </w:rPr>
              <w:t xml:space="preserve"> 활용하여 승부예측 정확도 향상</w:t>
            </w:r>
          </w:p>
        </w:tc>
      </w:tr>
    </w:tbl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531595" w:rsidRDefault="00531595" w:rsidP="00531595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Default="00A94869" w:rsidP="00AF0695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[신규 시스템, 서비스를 구현하는데 예상되는 문제점 및 대안을 기술한다.]</w:t>
            </w:r>
          </w:p>
          <w:p w:rsidR="00946136" w:rsidRDefault="00946136" w:rsidP="00597E2D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머신러닝을</w:t>
            </w:r>
            <w:proofErr w:type="spellEnd"/>
            <w:r>
              <w:rPr>
                <w:rFonts w:hint="eastAsia"/>
                <w:lang w:eastAsia="ko-KR"/>
              </w:rPr>
              <w:t xml:space="preserve"> 통한 승부예측 구현 </w:t>
            </w:r>
          </w:p>
          <w:p w:rsidR="00F96FCB" w:rsidRPr="00946136" w:rsidRDefault="00405E4B" w:rsidP="00597E2D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회원간 쪽지 주고받기 기능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F96FCB" w:rsidRPr="00F96FCB" w:rsidRDefault="00F96FCB" w:rsidP="00F96FCB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개발자</w:t>
            </w:r>
          </w:p>
        </w:tc>
      </w:tr>
      <w:tr w:rsidR="00A94869" w:rsidRPr="00C10923" w:rsidTr="00C10923">
        <w:trPr>
          <w:trHeight w:val="62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A94869" w:rsidP="00A94869">
            <w:pPr>
              <w:pStyle w:val="a9"/>
              <w:ind w:left="0"/>
              <w:rPr>
                <w:b/>
                <w:color w:val="FF0000"/>
                <w:lang w:eastAsia="ko-KR"/>
              </w:rPr>
            </w:pPr>
            <w:r w:rsidRPr="00A94869">
              <w:rPr>
                <w:b/>
                <w:color w:val="FF0000"/>
                <w:lang w:eastAsia="ko-KR"/>
              </w:rPr>
              <w:t>[</w:t>
            </w:r>
            <w:r w:rsidRPr="00A94869">
              <w:rPr>
                <w:rFonts w:hint="eastAsia"/>
                <w:b/>
                <w:color w:val="FF0000"/>
                <w:lang w:eastAsia="ko-KR"/>
              </w:rPr>
              <w:t>문제점 당사자가 접하게 될 애로사항]</w:t>
            </w:r>
          </w:p>
          <w:p w:rsidR="00C10923" w:rsidRDefault="00C10923" w:rsidP="00597E2D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정확한 종속변수 선정이 힘들고 적중률을 보장할 수 없다.</w:t>
            </w:r>
          </w:p>
          <w:p w:rsidR="00C10923" w:rsidRPr="00C10923" w:rsidRDefault="00405E4B" w:rsidP="00597E2D">
            <w:pPr>
              <w:pStyle w:val="a9"/>
              <w:numPr>
                <w:ilvl w:val="0"/>
                <w:numId w:val="7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개발자의 능력부족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C10923" w:rsidRDefault="00C10923" w:rsidP="00597E2D">
            <w:pPr>
              <w:pStyle w:val="a9"/>
              <w:numPr>
                <w:ilvl w:val="0"/>
                <w:numId w:val="8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승부에 영향을 미치는 다양한 요인들을 최대한 파악하도록 한다.</w:t>
            </w:r>
          </w:p>
          <w:p w:rsidR="00405E4B" w:rsidRPr="00C10923" w:rsidRDefault="00405E4B" w:rsidP="00597E2D">
            <w:pPr>
              <w:pStyle w:val="a9"/>
              <w:numPr>
                <w:ilvl w:val="0"/>
                <w:numId w:val="8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개발자의 자기 계발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8" w:name="_Toc447960005"/>
      <w:bookmarkStart w:id="19" w:name="_Toc452813581"/>
      <w:bookmarkStart w:id="20" w:name="_Toc467492727"/>
      <w:bookmarkStart w:id="21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</w:p>
    <w:p w:rsidR="000615CE" w:rsidRDefault="000615CE" w:rsidP="00FE5799">
      <w:pPr>
        <w:pStyle w:val="2"/>
        <w:widowControl/>
        <w:rPr>
          <w:lang w:eastAsia="ko-KR"/>
        </w:rPr>
      </w:pPr>
      <w:bookmarkStart w:id="22" w:name="_Toc425054385"/>
      <w:bookmarkStart w:id="23" w:name="_Toc342757863"/>
      <w:bookmarkStart w:id="24" w:name="_Toc346297772"/>
      <w:bookmarkStart w:id="25" w:name="_Toc422186478"/>
      <w:bookmarkStart w:id="26" w:name="_Toc436203383"/>
      <w:bookmarkStart w:id="27" w:name="_Toc452813587"/>
      <w:bookmarkStart w:id="28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7314DC" w:rsidRPr="007314DC" w:rsidRDefault="007314DC" w:rsidP="007314DC">
            <w:pPr>
              <w:pStyle w:val="a9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왕초보</w:t>
            </w:r>
            <w:proofErr w:type="spellEnd"/>
          </w:p>
        </w:tc>
      </w:tr>
      <w:tr w:rsidR="000615CE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lang w:eastAsia="ko-KR"/>
              </w:rPr>
              <w:t xml:space="preserve">평소 축구에는 관심이 없던 </w:t>
            </w:r>
            <w:proofErr w:type="spellStart"/>
            <w:r>
              <w:rPr>
                <w:lang w:eastAsia="ko-KR"/>
              </w:rPr>
              <w:t>왕초보씨는</w:t>
            </w:r>
            <w:proofErr w:type="spellEnd"/>
            <w:r>
              <w:rPr>
                <w:lang w:eastAsia="ko-KR"/>
              </w:rPr>
              <w:t xml:space="preserve"> 월드컵에서 대한민국이 독일을 꺾는 모습을 친구들과 거리응원을 하면서 보고 재미를 느끼고 축구에 관심을 갖게 되어 축구커뮤니티 사이트를 방문하게 되었다 홈 화면에서 한국국가대표팀에 관한 정보는 찾아보기 힘들고 커뮤니티 게시판도 게시판 분류가 세분화 되어 있지 않아 </w:t>
            </w:r>
            <w:proofErr w:type="spellStart"/>
            <w:r>
              <w:rPr>
                <w:lang w:eastAsia="ko-KR"/>
              </w:rPr>
              <w:t>잘모르는</w:t>
            </w:r>
            <w:proofErr w:type="spellEnd"/>
            <w:r>
              <w:rPr>
                <w:lang w:eastAsia="ko-KR"/>
              </w:rPr>
              <w:t xml:space="preserve"> 해외 축구에 관한 글들은 많이 보이지만 한국대표팀에 관한 글들은 </w:t>
            </w:r>
            <w:proofErr w:type="spellStart"/>
            <w:r>
              <w:rPr>
                <w:lang w:eastAsia="ko-KR"/>
              </w:rPr>
              <w:t>잘보이지</w:t>
            </w:r>
            <w:proofErr w:type="spellEnd"/>
            <w:r>
              <w:rPr>
                <w:lang w:eastAsia="ko-KR"/>
              </w:rPr>
              <w:t xml:space="preserve"> 않는다</w:t>
            </w:r>
          </w:p>
        </w:tc>
      </w:tr>
      <w:tr w:rsidR="000615CE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A82C9D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게시판 분류를 세분화 하여 사용자가 관심을 가진 분야의 글들을 쉽게 찾아볼 수 있도록 한다. 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lang w:eastAsia="ko-KR"/>
        </w:rPr>
      </w:pPr>
    </w:p>
    <w:p w:rsidR="007314DC" w:rsidRDefault="007314DC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나죽돌</w:t>
            </w:r>
            <w:proofErr w:type="spellEnd"/>
          </w:p>
        </w:tc>
      </w:tr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lang w:eastAsia="ko-KR"/>
              </w:rPr>
              <w:t xml:space="preserve">평소 축구를 좋아하고 당 커뮤니티에 24시간 상주해 활동하는 </w:t>
            </w:r>
            <w:proofErr w:type="spellStart"/>
            <w:r>
              <w:rPr>
                <w:lang w:eastAsia="ko-KR"/>
              </w:rPr>
              <w:t>나죽돌씨는</w:t>
            </w:r>
            <w:proofErr w:type="spellEnd"/>
            <w:r>
              <w:rPr>
                <w:lang w:eastAsia="ko-KR"/>
              </w:rPr>
              <w:t xml:space="preserve"> 커뮤니티에 불만이 많다. 운영자가 커뮤니티 관리는 소홀하고 서버는 수시로 터지며 </w:t>
            </w:r>
            <w:proofErr w:type="spellStart"/>
            <w:r>
              <w:rPr>
                <w:lang w:eastAsia="ko-KR"/>
              </w:rPr>
              <w:t>움짤을</w:t>
            </w:r>
            <w:proofErr w:type="spellEnd"/>
            <w:r>
              <w:rPr>
                <w:lang w:eastAsia="ko-KR"/>
              </w:rPr>
              <w:t xml:space="preserve"> 올리면 재생속도는 한나절 걸리고, </w:t>
            </w:r>
            <w:proofErr w:type="spellStart"/>
            <w:r>
              <w:rPr>
                <w:lang w:eastAsia="ko-KR"/>
              </w:rPr>
              <w:t>가짜정보나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분란글만</w:t>
            </w:r>
            <w:proofErr w:type="spellEnd"/>
            <w:r>
              <w:rPr>
                <w:lang w:eastAsia="ko-KR"/>
              </w:rPr>
              <w:t xml:space="preserve"> 올려 소위 낚시질을 하는 유저들만 늘어났기 때문. 게시판 디자인도 마음에 </w:t>
            </w:r>
            <w:proofErr w:type="spellStart"/>
            <w:r>
              <w:rPr>
                <w:lang w:eastAsia="ko-KR"/>
              </w:rPr>
              <w:t>안들고</w:t>
            </w:r>
            <w:proofErr w:type="spellEnd"/>
            <w:r>
              <w:rPr>
                <w:lang w:eastAsia="ko-KR"/>
              </w:rPr>
              <w:t xml:space="preserve"> 추천을 많이 받은 </w:t>
            </w:r>
            <w:proofErr w:type="spellStart"/>
            <w:r>
              <w:rPr>
                <w:lang w:eastAsia="ko-KR"/>
              </w:rPr>
              <w:t>댓글만</w:t>
            </w:r>
            <w:proofErr w:type="spellEnd"/>
            <w:r>
              <w:rPr>
                <w:lang w:eastAsia="ko-KR"/>
              </w:rPr>
              <w:t xml:space="preserve"> 따로 </w:t>
            </w:r>
            <w:proofErr w:type="spellStart"/>
            <w:r>
              <w:rPr>
                <w:lang w:eastAsia="ko-KR"/>
              </w:rPr>
              <w:t>모아보여주는</w:t>
            </w:r>
            <w:proofErr w:type="spellEnd"/>
            <w:r>
              <w:rPr>
                <w:lang w:eastAsia="ko-KR"/>
              </w:rPr>
              <w:t xml:space="preserve"> 기능이 </w:t>
            </w:r>
            <w:proofErr w:type="spellStart"/>
            <w:r>
              <w:rPr>
                <w:lang w:eastAsia="ko-KR"/>
              </w:rPr>
              <w:t>없는것도</w:t>
            </w:r>
            <w:proofErr w:type="spellEnd"/>
            <w:r>
              <w:rPr>
                <w:lang w:eastAsia="ko-KR"/>
              </w:rPr>
              <w:t xml:space="preserve"> 마음에 들지 않는다. </w:t>
            </w:r>
          </w:p>
        </w:tc>
      </w:tr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베스트 </w:t>
            </w:r>
            <w:proofErr w:type="spellStart"/>
            <w:r>
              <w:rPr>
                <w:rFonts w:hint="eastAsia"/>
                <w:lang w:eastAsia="ko-KR"/>
              </w:rPr>
              <w:t>댓글</w:t>
            </w:r>
            <w:proofErr w:type="spellEnd"/>
            <w:r>
              <w:rPr>
                <w:rFonts w:hint="eastAsia"/>
                <w:lang w:eastAsia="ko-KR"/>
              </w:rPr>
              <w:t xml:space="preserve"> 상단 모아보기 기능을 구현하고, 불량유저나 </w:t>
            </w:r>
            <w:proofErr w:type="spellStart"/>
            <w:r>
              <w:rPr>
                <w:rFonts w:hint="eastAsia"/>
                <w:lang w:eastAsia="ko-KR"/>
              </w:rPr>
              <w:t>분란글에</w:t>
            </w:r>
            <w:proofErr w:type="spellEnd"/>
            <w:r>
              <w:rPr>
                <w:rFonts w:hint="eastAsia"/>
                <w:lang w:eastAsia="ko-KR"/>
              </w:rPr>
              <w:t xml:space="preserve"> 대한 제재를 </w:t>
            </w:r>
            <w:proofErr w:type="spellStart"/>
            <w:r>
              <w:rPr>
                <w:rFonts w:hint="eastAsia"/>
                <w:lang w:eastAsia="ko-KR"/>
              </w:rPr>
              <w:t>처리할수</w:t>
            </w:r>
            <w:proofErr w:type="spellEnd"/>
            <w:r>
              <w:rPr>
                <w:rFonts w:hint="eastAsia"/>
                <w:lang w:eastAsia="ko-KR"/>
              </w:rPr>
              <w:t xml:space="preserve"> 있도록 한다. 빠른 사이트 속도를 </w:t>
            </w:r>
            <w:proofErr w:type="spellStart"/>
            <w:r>
              <w:rPr>
                <w:rFonts w:hint="eastAsia"/>
                <w:lang w:eastAsia="ko-KR"/>
              </w:rPr>
              <w:t>염두해</w:t>
            </w:r>
            <w:proofErr w:type="spellEnd"/>
            <w:r>
              <w:rPr>
                <w:rFonts w:hint="eastAsia"/>
                <w:lang w:eastAsia="ko-KR"/>
              </w:rPr>
              <w:t xml:space="preserve"> 둔 개발.</w:t>
            </w:r>
          </w:p>
        </w:tc>
      </w:tr>
    </w:tbl>
    <w:p w:rsidR="007314DC" w:rsidRDefault="007314DC" w:rsidP="006C61F8">
      <w:pPr>
        <w:pStyle w:val="a9"/>
        <w:ind w:left="0"/>
        <w:rPr>
          <w:rFonts w:cs="Times New Roman"/>
          <w:lang w:eastAsia="ko-KR"/>
        </w:rPr>
      </w:pPr>
    </w:p>
    <w:p w:rsidR="007314DC" w:rsidRDefault="007314DC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  <w:r w:rsidR="00050A3D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서쪽하늘</w:t>
            </w:r>
          </w:p>
        </w:tc>
      </w:tr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여성유저로써99%</w:t>
            </w:r>
            <w:r>
              <w:rPr>
                <w:lang w:eastAsia="ko-KR"/>
              </w:rPr>
              <w:t xml:space="preserve">가 남성 유저라서 형성된 </w:t>
            </w:r>
            <w:proofErr w:type="spellStart"/>
            <w:r>
              <w:rPr>
                <w:lang w:eastAsia="ko-KR"/>
              </w:rPr>
              <w:t>남초</w:t>
            </w:r>
            <w:proofErr w:type="spellEnd"/>
            <w:r>
              <w:rPr>
                <w:lang w:eastAsia="ko-KR"/>
              </w:rPr>
              <w:t xml:space="preserve"> 커뮤니티의 분위기에 거북함을 느낀다. 특히 하늘씨가 자주 접속하는 시간대인 </w:t>
            </w:r>
            <w:proofErr w:type="spellStart"/>
            <w:r>
              <w:rPr>
                <w:lang w:eastAsia="ko-KR"/>
              </w:rPr>
              <w:t>심야만되면</w:t>
            </w:r>
            <w:proofErr w:type="spellEnd"/>
            <w:r>
              <w:rPr>
                <w:lang w:eastAsia="ko-KR"/>
              </w:rPr>
              <w:t xml:space="preserve"> 수시로 올라오는 음란물 </w:t>
            </w:r>
            <w:proofErr w:type="spellStart"/>
            <w:r>
              <w:rPr>
                <w:lang w:eastAsia="ko-KR"/>
              </w:rPr>
              <w:t>게시글들이나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남초특유의</w:t>
            </w:r>
            <w:proofErr w:type="spellEnd"/>
            <w:r>
              <w:rPr>
                <w:lang w:eastAsia="ko-KR"/>
              </w:rPr>
              <w:t xml:space="preserve"> 음담패설들이 주 원인 중 하나이다.</w:t>
            </w:r>
          </w:p>
        </w:tc>
      </w:tr>
      <w:tr w:rsidR="007314DC" w:rsidTr="00050A3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050A3D" w:rsidRPr="00050A3D" w:rsidRDefault="00050A3D" w:rsidP="00050A3D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음란게시물 자동제재 기능 구현</w:t>
            </w:r>
          </w:p>
        </w:tc>
      </w:tr>
    </w:tbl>
    <w:p w:rsidR="007314DC" w:rsidRDefault="007314DC" w:rsidP="006C61F8">
      <w:pPr>
        <w:pStyle w:val="a9"/>
        <w:ind w:left="0"/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314DC" w:rsidTr="00653C4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653C4E" w:rsidRPr="00653C4E" w:rsidRDefault="00653C4E" w:rsidP="00653C4E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도박꾼</w:t>
            </w:r>
          </w:p>
        </w:tc>
      </w:tr>
      <w:tr w:rsidR="007314DC" w:rsidTr="00653C4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  <w:p w:rsidR="00653C4E" w:rsidRPr="00653C4E" w:rsidRDefault="00653C4E" w:rsidP="00653C4E">
            <w:pPr>
              <w:spacing w:line="240" w:lineRule="auto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도박꾼 씨는 </w:t>
            </w:r>
            <w:r>
              <w:rPr>
                <w:lang w:eastAsia="ko-KR"/>
              </w:rPr>
              <w:t xml:space="preserve">축구리그 승부예측에 관한 정보를 원하지만 최근 </w:t>
            </w:r>
            <w:proofErr w:type="spellStart"/>
            <w:r>
              <w:rPr>
                <w:lang w:eastAsia="ko-KR"/>
              </w:rPr>
              <w:t>알게된</w:t>
            </w:r>
            <w:proofErr w:type="spellEnd"/>
            <w:r>
              <w:rPr>
                <w:lang w:eastAsia="ko-KR"/>
              </w:rPr>
              <w:t xml:space="preserve"> 축구커뮤니티의 분석은 잘 맞지도 않고 </w:t>
            </w:r>
            <w:proofErr w:type="spellStart"/>
            <w:r>
              <w:rPr>
                <w:lang w:eastAsia="ko-KR"/>
              </w:rPr>
              <w:t>가독성도</w:t>
            </w:r>
            <w:proofErr w:type="spellEnd"/>
            <w:r>
              <w:rPr>
                <w:lang w:eastAsia="ko-KR"/>
              </w:rPr>
              <w:t xml:space="preserve"> 떨어져 짜증이 치민다. 보다 상세한 정보와 분석예측을 원하지만 번번히 틀려 돈을 잃고 </w:t>
            </w:r>
            <w:proofErr w:type="spellStart"/>
            <w:r>
              <w:rPr>
                <w:lang w:eastAsia="ko-KR"/>
              </w:rPr>
              <w:t>화가난</w:t>
            </w:r>
            <w:proofErr w:type="spellEnd"/>
            <w:r>
              <w:rPr>
                <w:lang w:eastAsia="ko-KR"/>
              </w:rPr>
              <w:t xml:space="preserve"> 상태이다</w:t>
            </w:r>
          </w:p>
        </w:tc>
      </w:tr>
      <w:tr w:rsidR="007314DC" w:rsidTr="00653C4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DC" w:rsidRDefault="007314DC" w:rsidP="000C7DFC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2213D6" w:rsidRDefault="00653C4E" w:rsidP="00653C4E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승부예측의 정확도를 </w:t>
            </w:r>
            <w:proofErr w:type="spellStart"/>
            <w:r>
              <w:rPr>
                <w:rFonts w:hint="eastAsia"/>
                <w:lang w:eastAsia="ko-KR"/>
              </w:rPr>
              <w:t>올리기위해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머신러닝</w:t>
            </w:r>
            <w:proofErr w:type="spellEnd"/>
            <w:r>
              <w:rPr>
                <w:rFonts w:hint="eastAsia"/>
                <w:lang w:eastAsia="ko-KR"/>
              </w:rPr>
              <w:t xml:space="preserve"> 활용, </w:t>
            </w:r>
          </w:p>
          <w:p w:rsidR="00653C4E" w:rsidRPr="00653C4E" w:rsidRDefault="00653C4E" w:rsidP="002213D6">
            <w:pPr>
              <w:pStyle w:val="a9"/>
              <w:ind w:left="0" w:firstLineChars="200" w:firstLine="4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분석글의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가독성</w:t>
            </w:r>
            <w:proofErr w:type="spellEnd"/>
            <w:r>
              <w:rPr>
                <w:rFonts w:hint="eastAsia"/>
                <w:lang w:eastAsia="ko-KR"/>
              </w:rPr>
              <w:t xml:space="preserve"> 강화</w:t>
            </w:r>
          </w:p>
        </w:tc>
      </w:tr>
    </w:tbl>
    <w:p w:rsidR="007314DC" w:rsidRDefault="007314DC" w:rsidP="006C61F8">
      <w:pPr>
        <w:pStyle w:val="a9"/>
        <w:ind w:left="0"/>
        <w:rPr>
          <w:rFonts w:cs="Times New Roman"/>
          <w:lang w:eastAsia="ko-KR"/>
        </w:rPr>
      </w:pPr>
    </w:p>
    <w:p w:rsidR="007314DC" w:rsidRPr="007314DC" w:rsidRDefault="00050A3D" w:rsidP="006C61F8">
      <w:pPr>
        <w:pStyle w:val="a9"/>
        <w:ind w:left="0"/>
        <w:rPr>
          <w:rFonts w:cs="Times New Roman"/>
          <w:lang w:eastAsia="ko-KR"/>
        </w:rPr>
      </w:pPr>
      <w:r>
        <w:rPr>
          <w:rFonts w:cs="Times New Roman"/>
          <w:lang w:eastAsia="ko-KR"/>
        </w:rPr>
        <w:br w:type="textWrapping" w:clear="all"/>
      </w:r>
    </w:p>
    <w:p w:rsidR="006C61F8" w:rsidRDefault="006C61F8" w:rsidP="006C61F8">
      <w:pPr>
        <w:pStyle w:val="2"/>
        <w:widowControl/>
        <w:rPr>
          <w:lang w:eastAsia="ko-KR"/>
        </w:rPr>
      </w:pPr>
      <w:bookmarkStart w:id="29" w:name="_Toc452813586"/>
      <w:bookmarkStart w:id="30" w:name="_Toc509300843"/>
      <w:bookmarkStart w:id="31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9"/>
      <w:bookmarkEnd w:id="30"/>
      <w:bookmarkEnd w:id="31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Default="00A82C9D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B627A5" w:rsidRPr="00B627A5" w:rsidRDefault="00B627A5" w:rsidP="00B627A5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개발자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B627A5" w:rsidRPr="00B627A5" w:rsidRDefault="00B627A5" w:rsidP="00B627A5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이 프로젝트를 개발할 당사자. 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B627A5" w:rsidRDefault="00B627A5" w:rsidP="00B627A5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취직에 활용할 수 있도록 이 프로젝트의 개발을 시간 내에 완수한다.</w:t>
            </w:r>
          </w:p>
          <w:p w:rsidR="00B627A5" w:rsidRPr="00B627A5" w:rsidRDefault="00B627A5" w:rsidP="00B627A5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교육과정이 끝나기 전에 무사히 취직한다.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2" w:name="_Toc467492734"/>
      <w:r>
        <w:rPr>
          <w:rFonts w:hint="eastAsia"/>
          <w:lang w:eastAsia="ko-KR"/>
        </w:rPr>
        <w:t>고객환경</w:t>
      </w:r>
      <w:bookmarkEnd w:id="32"/>
    </w:p>
    <w:p w:rsidR="00E6145D" w:rsidRDefault="006C61F8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957171" w:rsidRPr="00957171" w:rsidRDefault="00957171" w:rsidP="00957171">
      <w:pPr>
        <w:pStyle w:val="a9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5E6F4E3" wp14:editId="484D6F92">
            <wp:extent cx="3543300" cy="2958655"/>
            <wp:effectExtent l="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728" cy="2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3" w:name="_Toc467492735"/>
      <w:bookmarkEnd w:id="21"/>
      <w:r>
        <w:rPr>
          <w:rFonts w:hint="eastAsia"/>
          <w:lang w:eastAsia="ko-KR"/>
        </w:rPr>
        <w:t>KPI</w:t>
      </w:r>
      <w:bookmarkEnd w:id="33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[지표]</w:t>
            </w:r>
          </w:p>
        </w:tc>
        <w:tc>
          <w:tcPr>
            <w:tcW w:w="3260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[측정 방식]</w:t>
            </w:r>
          </w:p>
        </w:tc>
        <w:tc>
          <w:tcPr>
            <w:tcW w:w="4063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[의미]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957171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접속횟수</w:t>
            </w:r>
          </w:p>
        </w:tc>
        <w:tc>
          <w:tcPr>
            <w:tcW w:w="3260" w:type="dxa"/>
          </w:tcPr>
          <w:p w:rsidR="00631A0D" w:rsidRPr="008E63F2" w:rsidRDefault="00957171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하루에 접속한 횟수</w:t>
            </w:r>
          </w:p>
        </w:tc>
        <w:tc>
          <w:tcPr>
            <w:tcW w:w="4063" w:type="dxa"/>
          </w:tcPr>
          <w:p w:rsidR="00631A0D" w:rsidRPr="008E63F2" w:rsidRDefault="00957171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회원당 하루에 접속한 횟수를 측정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957171" w:rsidP="00957171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proofErr w:type="spellStart"/>
            <w:r>
              <w:rPr>
                <w:rFonts w:hint="eastAsia"/>
                <w:b/>
                <w:color w:val="548DD4" w:themeColor="text2" w:themeTint="99"/>
                <w:lang w:eastAsia="ko-KR"/>
              </w:rPr>
              <w:t>회원수</w:t>
            </w:r>
            <w:proofErr w:type="spellEnd"/>
          </w:p>
        </w:tc>
        <w:tc>
          <w:tcPr>
            <w:tcW w:w="3260" w:type="dxa"/>
          </w:tcPr>
          <w:p w:rsidR="00631A0D" w:rsidRPr="008E63F2" w:rsidRDefault="00957171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DB에 보관중인 회원정보의 수</w:t>
            </w:r>
          </w:p>
        </w:tc>
        <w:tc>
          <w:tcPr>
            <w:tcW w:w="4063" w:type="dxa"/>
          </w:tcPr>
          <w:p w:rsidR="00631A0D" w:rsidRPr="008E63F2" w:rsidRDefault="00957171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가입회원수가 얼마나 되는지 측정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9A1B3F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승부예측정확도</w:t>
            </w:r>
          </w:p>
        </w:tc>
        <w:tc>
          <w:tcPr>
            <w:tcW w:w="3260" w:type="dxa"/>
          </w:tcPr>
          <w:p w:rsidR="00631A0D" w:rsidRPr="008E63F2" w:rsidRDefault="009A1B3F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승부예측 서비스의 정확도</w:t>
            </w:r>
          </w:p>
        </w:tc>
        <w:tc>
          <w:tcPr>
            <w:tcW w:w="4063" w:type="dxa"/>
          </w:tcPr>
          <w:p w:rsidR="00631A0D" w:rsidRPr="008E63F2" w:rsidRDefault="009A1B3F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color w:val="548DD4" w:themeColor="text2" w:themeTint="99"/>
                <w:lang w:eastAsia="ko-KR"/>
              </w:rPr>
              <w:t>승부예측성공률이 얼마나 되는지 측정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A97B02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BD7A89" w:rsidRDefault="00BD7A89" w:rsidP="00BD7A89">
      <w:pPr>
        <w:pStyle w:val="a9"/>
        <w:ind w:left="0"/>
        <w:rPr>
          <w:lang w:eastAsia="ko-KR"/>
        </w:rPr>
      </w:pPr>
      <w:r>
        <w:rPr>
          <w:lang w:eastAsia="ko-KR"/>
        </w:rPr>
        <w:t>☞</w:t>
      </w:r>
      <w:r>
        <w:rPr>
          <w:lang w:eastAsia="ko-KR"/>
        </w:rPr>
        <w:t xml:space="preserve"> 기술적용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>: 달성한 기술 요소/계획한 기술요소</w:t>
      </w:r>
    </w:p>
    <w:p w:rsidR="00BD7A89" w:rsidRDefault="00BD7A89" w:rsidP="00BD7A89">
      <w:pPr>
        <w:pStyle w:val="a9"/>
        <w:ind w:left="0"/>
      </w:pPr>
      <w:r>
        <w:t>☞</w:t>
      </w:r>
      <w:r>
        <w:t xml:space="preserve"> </w:t>
      </w:r>
      <w:proofErr w:type="spellStart"/>
      <w:r>
        <w:t>기술</w:t>
      </w:r>
      <w:proofErr w:type="spellEnd"/>
      <w:r>
        <w:t xml:space="preserve"> </w:t>
      </w:r>
      <w:proofErr w:type="spellStart"/>
      <w:r>
        <w:t>요소</w:t>
      </w:r>
      <w:proofErr w:type="spellEnd"/>
      <w:r>
        <w:t xml:space="preserve">   </w:t>
      </w:r>
    </w:p>
    <w:p w:rsidR="00BD7A89" w:rsidRDefault="00BD7A89" w:rsidP="00597E2D">
      <w:pPr>
        <w:pStyle w:val="a9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1080" w:hanging="360"/>
        <w:textAlignment w:val="baseline"/>
      </w:pPr>
      <w:r>
        <w:t xml:space="preserve">툴 </w:t>
      </w:r>
      <w:proofErr w:type="spellStart"/>
      <w:r>
        <w:t>프로그램</w:t>
      </w:r>
      <w:proofErr w:type="spellEnd"/>
      <w:r>
        <w:t xml:space="preserve"> : STS,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Client/Server, Eclipse(UML Designer), </w:t>
      </w:r>
      <w:proofErr w:type="spellStart"/>
      <w:r>
        <w:t>Mybatis</w:t>
      </w:r>
      <w:proofErr w:type="spellEnd"/>
      <w:r>
        <w:t xml:space="preserve">, VIM, </w:t>
      </w:r>
      <w:proofErr w:type="spellStart"/>
      <w:r>
        <w:t>발사믹목업</w:t>
      </w:r>
      <w:proofErr w:type="spellEnd"/>
    </w:p>
    <w:p w:rsidR="00BD7A89" w:rsidRDefault="00BD7A89" w:rsidP="00597E2D">
      <w:pPr>
        <w:pStyle w:val="a9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1080" w:hanging="360"/>
        <w:textAlignment w:val="baseline"/>
      </w:pPr>
      <w:proofErr w:type="spellStart"/>
      <w:r>
        <w:t>컴퓨터</w:t>
      </w:r>
      <w:proofErr w:type="spellEnd"/>
      <w:r>
        <w:t xml:space="preserve"> </w:t>
      </w:r>
      <w:proofErr w:type="spellStart"/>
      <w:r>
        <w:t>언어</w:t>
      </w:r>
      <w:proofErr w:type="spellEnd"/>
      <w:r>
        <w:t xml:space="preserve"> : JSP, Java, Java script, Python, HTML5, CSS, SQL</w:t>
      </w:r>
    </w:p>
    <w:p w:rsidR="00BD7A89" w:rsidRDefault="00BD7A89" w:rsidP="00597E2D">
      <w:pPr>
        <w:pStyle w:val="a9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1080" w:hanging="360"/>
        <w:textAlignment w:val="baseline"/>
      </w:pPr>
      <w:proofErr w:type="spellStart"/>
      <w:r>
        <w:t>관련</w:t>
      </w:r>
      <w:proofErr w:type="spellEnd"/>
      <w:r>
        <w:t xml:space="preserve"> </w:t>
      </w:r>
      <w:proofErr w:type="spellStart"/>
      <w:r>
        <w:t>기술</w:t>
      </w:r>
      <w:proofErr w:type="spellEnd"/>
      <w:r>
        <w:t xml:space="preserve">: AJAX, </w:t>
      </w:r>
      <w:proofErr w:type="spellStart"/>
      <w:r>
        <w:t>JQuery</w:t>
      </w:r>
      <w:proofErr w:type="spellEnd"/>
      <w:r>
        <w:t xml:space="preserve">, Spring, </w:t>
      </w:r>
      <w:proofErr w:type="spellStart"/>
      <w:r>
        <w:t>형상관리</w:t>
      </w:r>
      <w:proofErr w:type="spellEnd"/>
    </w:p>
    <w:p w:rsidR="00BD7A89" w:rsidRDefault="00BD7A89" w:rsidP="00597E2D">
      <w:pPr>
        <w:pStyle w:val="a9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1080" w:hanging="360"/>
        <w:textAlignment w:val="baseline"/>
        <w:rPr>
          <w:lang w:eastAsia="ko-KR"/>
        </w:rPr>
      </w:pPr>
      <w:r>
        <w:rPr>
          <w:lang w:eastAsia="ko-KR"/>
        </w:rPr>
        <w:t xml:space="preserve">데이터 </w:t>
      </w:r>
      <w:proofErr w:type="gramStart"/>
      <w:r>
        <w:rPr>
          <w:lang w:eastAsia="ko-KR"/>
        </w:rPr>
        <w:t>베이스 :</w:t>
      </w:r>
      <w:proofErr w:type="gramEnd"/>
      <w:r>
        <w:rPr>
          <w:lang w:eastAsia="ko-KR"/>
        </w:rPr>
        <w:t xml:space="preserve"> MySQL</w:t>
      </w:r>
    </w:p>
    <w:p w:rsidR="00BD7A89" w:rsidRDefault="00BD7A89" w:rsidP="00597E2D">
      <w:pPr>
        <w:pStyle w:val="InfoBlue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1080" w:hanging="360"/>
        <w:textAlignment w:val="baseline"/>
        <w:rPr>
          <w:lang w:eastAsia="ko-KR"/>
        </w:rPr>
      </w:pPr>
      <w:proofErr w:type="spellStart"/>
      <w:r>
        <w:rPr>
          <w:color w:val="000000"/>
          <w:lang w:eastAsia="ko-KR"/>
        </w:rPr>
        <w:t>빅데이터</w:t>
      </w:r>
      <w:proofErr w:type="spellEnd"/>
      <w:r>
        <w:rPr>
          <w:color w:val="000000"/>
          <w:lang w:eastAsia="ko-KR"/>
        </w:rPr>
        <w:t xml:space="preserve">: </w:t>
      </w:r>
      <w:proofErr w:type="spellStart"/>
      <w:r>
        <w:rPr>
          <w:color w:val="000000"/>
          <w:lang w:eastAsia="ko-KR"/>
        </w:rPr>
        <w:t>빅데이터</w:t>
      </w:r>
      <w:proofErr w:type="spellEnd"/>
      <w:r>
        <w:rPr>
          <w:color w:val="000000"/>
          <w:lang w:eastAsia="ko-KR"/>
        </w:rPr>
        <w:t xml:space="preserve"> 수집, 분석(Pandas), 저장, 시각화, </w:t>
      </w:r>
      <w:proofErr w:type="spellStart"/>
      <w:r>
        <w:rPr>
          <w:color w:val="000000"/>
          <w:lang w:eastAsia="ko-KR"/>
        </w:rPr>
        <w:t>머신러닝</w:t>
      </w:r>
      <w:proofErr w:type="spellEnd"/>
      <w:r>
        <w:rPr>
          <w:color w:val="000000"/>
          <w:lang w:eastAsia="ko-KR"/>
        </w:rPr>
        <w:t xml:space="preserve">, </w:t>
      </w:r>
      <w:proofErr w:type="spellStart"/>
      <w:r>
        <w:rPr>
          <w:color w:val="000000"/>
          <w:lang w:eastAsia="ko-KR"/>
        </w:rPr>
        <w:t>텍스트마이닝</w:t>
      </w:r>
      <w:proofErr w:type="spellEnd"/>
    </w:p>
    <w:p w:rsidR="00631A0D" w:rsidRPr="00507E88" w:rsidRDefault="00BD7A89" w:rsidP="00597E2D">
      <w:pPr>
        <w:pStyle w:val="a9"/>
        <w:keepLines w:val="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autoSpaceDE w:val="0"/>
        <w:autoSpaceDN w:val="0"/>
        <w:ind w:left="0"/>
        <w:textAlignment w:val="baseline"/>
        <w:rPr>
          <w:lang w:eastAsia="ko-KR"/>
        </w:rPr>
      </w:pPr>
      <w:bookmarkStart w:id="34" w:name="_GoBack"/>
      <w:bookmarkEnd w:id="34"/>
      <w:proofErr w:type="spellStart"/>
      <w:r>
        <w:t>아키텍처</w:t>
      </w:r>
      <w:proofErr w:type="spellEnd"/>
      <w:r>
        <w:t xml:space="preserve"> </w:t>
      </w:r>
      <w:proofErr w:type="spellStart"/>
      <w:r>
        <w:t>설계</w:t>
      </w:r>
      <w:proofErr w:type="spellEnd"/>
      <w:r>
        <w:t xml:space="preserve">: </w:t>
      </w:r>
      <w:proofErr w:type="spellStart"/>
      <w:r>
        <w:t>비전</w:t>
      </w:r>
      <w:proofErr w:type="spellEnd"/>
      <w:r>
        <w:t xml:space="preserve"> </w:t>
      </w:r>
      <w:proofErr w:type="spellStart"/>
      <w:r>
        <w:t>문서</w:t>
      </w:r>
      <w:proofErr w:type="spellEnd"/>
      <w:r>
        <w:t xml:space="preserve">, </w:t>
      </w:r>
      <w:proofErr w:type="spellStart"/>
      <w:r>
        <w:t>페르소나</w:t>
      </w:r>
      <w:proofErr w:type="spellEnd"/>
      <w:r>
        <w:t xml:space="preserve"> ,</w:t>
      </w:r>
      <w:proofErr w:type="spellStart"/>
      <w:r>
        <w:t>Usecase</w:t>
      </w:r>
      <w:proofErr w:type="spellEnd"/>
      <w:r>
        <w:t xml:space="preserve"> Diagram,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명세서</w:t>
      </w:r>
      <w:proofErr w:type="spellEnd"/>
      <w:r>
        <w:t xml:space="preserve">, Activity Diagram, Class Diagram, </w:t>
      </w:r>
      <w:proofErr w:type="spellStart"/>
      <w:r>
        <w:t>목업</w:t>
      </w:r>
      <w:proofErr w:type="spellEnd"/>
    </w:p>
    <w:sectPr w:rsidR="00631A0D" w:rsidRPr="00507E88" w:rsidSect="00067E72">
      <w:headerReference w:type="default" r:id="rId12"/>
      <w:footerReference w:type="default" r:id="rId13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831" w:rsidRDefault="00C11831">
      <w:pPr>
        <w:spacing w:line="240" w:lineRule="auto"/>
      </w:pPr>
      <w:r>
        <w:separator/>
      </w:r>
    </w:p>
  </w:endnote>
  <w:endnote w:type="continuationSeparator" w:id="0">
    <w:p w:rsidR="00C11831" w:rsidRDefault="00C11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1F14CE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E63F2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proofErr w:type="spellStart"/>
          <w:r w:rsidR="000F44F0">
            <w:rPr>
              <w:rFonts w:hint="eastAsia"/>
            </w:rPr>
            <w:t>페이지</w:t>
          </w:r>
          <w:proofErr w:type="spellEnd"/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831" w:rsidRDefault="00C11831">
      <w:pPr>
        <w:spacing w:line="240" w:lineRule="auto"/>
      </w:pPr>
      <w:r>
        <w:separator/>
      </w:r>
    </w:p>
  </w:footnote>
  <w:footnote w:type="continuationSeparator" w:id="0">
    <w:p w:rsidR="00C11831" w:rsidRDefault="00C11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9496327"/>
    <w:multiLevelType w:val="hybridMultilevel"/>
    <w:tmpl w:val="5784BC02"/>
    <w:lvl w:ilvl="0" w:tplc="D0A02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>
    <w:nsid w:val="1CF171AD"/>
    <w:multiLevelType w:val="hybridMultilevel"/>
    <w:tmpl w:val="716A8E24"/>
    <w:lvl w:ilvl="0" w:tplc="71EE4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DFE4914"/>
    <w:multiLevelType w:val="multilevel"/>
    <w:tmpl w:val="AE3CCAE0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C6A60"/>
    <w:multiLevelType w:val="multilevel"/>
    <w:tmpl w:val="889EA2DE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8D413D"/>
    <w:multiLevelType w:val="hybridMultilevel"/>
    <w:tmpl w:val="BA0844E0"/>
    <w:lvl w:ilvl="0" w:tplc="082CB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ABA3280"/>
    <w:multiLevelType w:val="hybridMultilevel"/>
    <w:tmpl w:val="5A8E943E"/>
    <w:lvl w:ilvl="0" w:tplc="908278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7">
    <w:nsid w:val="3CF42F4D"/>
    <w:multiLevelType w:val="hybridMultilevel"/>
    <w:tmpl w:val="DF28B80A"/>
    <w:lvl w:ilvl="0" w:tplc="DF8EDFB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8">
    <w:nsid w:val="3E7A12CD"/>
    <w:multiLevelType w:val="multilevel"/>
    <w:tmpl w:val="F3BAC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2D39F6"/>
    <w:multiLevelType w:val="hybridMultilevel"/>
    <w:tmpl w:val="ABEAD7F4"/>
    <w:lvl w:ilvl="0" w:tplc="4AEA4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0">
    <w:nsid w:val="40E25F34"/>
    <w:multiLevelType w:val="multilevel"/>
    <w:tmpl w:val="5372B7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51A3EEC"/>
    <w:multiLevelType w:val="hybridMultilevel"/>
    <w:tmpl w:val="E08607B2"/>
    <w:lvl w:ilvl="0" w:tplc="1A1AC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57702162"/>
    <w:multiLevelType w:val="multilevel"/>
    <w:tmpl w:val="EE167E96"/>
    <w:lvl w:ilvl="0">
      <w:start w:val="1"/>
      <w:numFmt w:val="decimal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DBE7DC4"/>
    <w:multiLevelType w:val="hybridMultilevel"/>
    <w:tmpl w:val="BA8C3100"/>
    <w:lvl w:ilvl="0" w:tplc="920EA7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7032D5A"/>
    <w:multiLevelType w:val="hybridMultilevel"/>
    <w:tmpl w:val="798C908E"/>
    <w:lvl w:ilvl="0" w:tplc="5D645E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5">
    <w:nsid w:val="7B1C2480"/>
    <w:multiLevelType w:val="hybridMultilevel"/>
    <w:tmpl w:val="00E22C24"/>
    <w:lvl w:ilvl="0" w:tplc="FA8EDFD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15"/>
  </w:num>
  <w:num w:numId="13">
    <w:abstractNumId w:val="9"/>
  </w:num>
  <w:num w:numId="14">
    <w:abstractNumId w:val="6"/>
  </w:num>
  <w:num w:numId="15">
    <w:abstractNumId w:val="7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54DE"/>
    <w:rsid w:val="00033D65"/>
    <w:rsid w:val="00042FA9"/>
    <w:rsid w:val="00050A3D"/>
    <w:rsid w:val="000615CE"/>
    <w:rsid w:val="00067596"/>
    <w:rsid w:val="00067E72"/>
    <w:rsid w:val="00097D54"/>
    <w:rsid w:val="000D6968"/>
    <w:rsid w:val="000E79DA"/>
    <w:rsid w:val="000F44F0"/>
    <w:rsid w:val="00117EB9"/>
    <w:rsid w:val="00190A6F"/>
    <w:rsid w:val="00196666"/>
    <w:rsid w:val="001C000E"/>
    <w:rsid w:val="001C255B"/>
    <w:rsid w:val="001D70FD"/>
    <w:rsid w:val="001D7FC5"/>
    <w:rsid w:val="001F14CE"/>
    <w:rsid w:val="002213D6"/>
    <w:rsid w:val="002223AD"/>
    <w:rsid w:val="002429BC"/>
    <w:rsid w:val="002707CB"/>
    <w:rsid w:val="002A33B6"/>
    <w:rsid w:val="002A37D7"/>
    <w:rsid w:val="002E31EB"/>
    <w:rsid w:val="002E7602"/>
    <w:rsid w:val="00311FFB"/>
    <w:rsid w:val="003142F8"/>
    <w:rsid w:val="00321927"/>
    <w:rsid w:val="0034504D"/>
    <w:rsid w:val="003574D0"/>
    <w:rsid w:val="003663D3"/>
    <w:rsid w:val="00377B63"/>
    <w:rsid w:val="00396794"/>
    <w:rsid w:val="003B4C2E"/>
    <w:rsid w:val="003F1EC2"/>
    <w:rsid w:val="00405E4B"/>
    <w:rsid w:val="00426B64"/>
    <w:rsid w:val="00481371"/>
    <w:rsid w:val="0048516F"/>
    <w:rsid w:val="004A2C95"/>
    <w:rsid w:val="004A7BEE"/>
    <w:rsid w:val="004F35AB"/>
    <w:rsid w:val="00507E88"/>
    <w:rsid w:val="00531595"/>
    <w:rsid w:val="00545CAB"/>
    <w:rsid w:val="00576FC6"/>
    <w:rsid w:val="00597E2D"/>
    <w:rsid w:val="00610E27"/>
    <w:rsid w:val="00631A0D"/>
    <w:rsid w:val="0063523D"/>
    <w:rsid w:val="00653C4E"/>
    <w:rsid w:val="006733A4"/>
    <w:rsid w:val="006B0E49"/>
    <w:rsid w:val="006C61F8"/>
    <w:rsid w:val="007233DF"/>
    <w:rsid w:val="007314DC"/>
    <w:rsid w:val="00784CF2"/>
    <w:rsid w:val="0081270F"/>
    <w:rsid w:val="008200AA"/>
    <w:rsid w:val="00853501"/>
    <w:rsid w:val="00861E13"/>
    <w:rsid w:val="008A283B"/>
    <w:rsid w:val="008E63F2"/>
    <w:rsid w:val="009061AD"/>
    <w:rsid w:val="00926333"/>
    <w:rsid w:val="00930918"/>
    <w:rsid w:val="00930C33"/>
    <w:rsid w:val="00935A5B"/>
    <w:rsid w:val="00946136"/>
    <w:rsid w:val="009477E9"/>
    <w:rsid w:val="0095086A"/>
    <w:rsid w:val="00951A31"/>
    <w:rsid w:val="00957171"/>
    <w:rsid w:val="009A1B3F"/>
    <w:rsid w:val="009B480F"/>
    <w:rsid w:val="009D4ECD"/>
    <w:rsid w:val="009E0997"/>
    <w:rsid w:val="00A060A7"/>
    <w:rsid w:val="00A329DA"/>
    <w:rsid w:val="00A44CC3"/>
    <w:rsid w:val="00A67AB1"/>
    <w:rsid w:val="00A735DE"/>
    <w:rsid w:val="00A82C9D"/>
    <w:rsid w:val="00A9313C"/>
    <w:rsid w:val="00A94869"/>
    <w:rsid w:val="00A97B02"/>
    <w:rsid w:val="00AA30F1"/>
    <w:rsid w:val="00AB4F2D"/>
    <w:rsid w:val="00AB5BE7"/>
    <w:rsid w:val="00AF0695"/>
    <w:rsid w:val="00AF791A"/>
    <w:rsid w:val="00B01F32"/>
    <w:rsid w:val="00B047E3"/>
    <w:rsid w:val="00B163CD"/>
    <w:rsid w:val="00B2270C"/>
    <w:rsid w:val="00B30A7A"/>
    <w:rsid w:val="00B627A5"/>
    <w:rsid w:val="00B67459"/>
    <w:rsid w:val="00B9254C"/>
    <w:rsid w:val="00BD4FC8"/>
    <w:rsid w:val="00BD7A89"/>
    <w:rsid w:val="00C10923"/>
    <w:rsid w:val="00C11831"/>
    <w:rsid w:val="00C25F4B"/>
    <w:rsid w:val="00C424F0"/>
    <w:rsid w:val="00C57D8B"/>
    <w:rsid w:val="00C75B77"/>
    <w:rsid w:val="00C80675"/>
    <w:rsid w:val="00C859A8"/>
    <w:rsid w:val="00C94672"/>
    <w:rsid w:val="00CB2B43"/>
    <w:rsid w:val="00CC6AF3"/>
    <w:rsid w:val="00CE3345"/>
    <w:rsid w:val="00D06CF7"/>
    <w:rsid w:val="00D543B6"/>
    <w:rsid w:val="00D60295"/>
    <w:rsid w:val="00D81311"/>
    <w:rsid w:val="00D90D43"/>
    <w:rsid w:val="00D954DE"/>
    <w:rsid w:val="00DE1C7B"/>
    <w:rsid w:val="00DF1A1E"/>
    <w:rsid w:val="00E6145D"/>
    <w:rsid w:val="00E81957"/>
    <w:rsid w:val="00E8549A"/>
    <w:rsid w:val="00E93844"/>
    <w:rsid w:val="00EA687E"/>
    <w:rsid w:val="00EA68A1"/>
    <w:rsid w:val="00EA68DC"/>
    <w:rsid w:val="00ED7847"/>
    <w:rsid w:val="00EE7A34"/>
    <w:rsid w:val="00F060DA"/>
    <w:rsid w:val="00F06887"/>
    <w:rsid w:val="00F13BB6"/>
    <w:rsid w:val="00F25827"/>
    <w:rsid w:val="00F47623"/>
    <w:rsid w:val="00F86505"/>
    <w:rsid w:val="00F96FCB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uiPriority w:val="12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2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F1A35-8B98-4693-B437-40756F5B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392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6122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53</cp:revision>
  <cp:lastPrinted>2000-09-21T22:13:00Z</cp:lastPrinted>
  <dcterms:created xsi:type="dcterms:W3CDTF">2017-02-09T08:04:00Z</dcterms:created>
  <dcterms:modified xsi:type="dcterms:W3CDTF">2018-08-27T06:59:00Z</dcterms:modified>
</cp:coreProperties>
</file>